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C3E3E" w14:textId="77777777" w:rsidR="00B500B0" w:rsidRDefault="00B500B0" w:rsidP="00642DA9">
      <w:pPr>
        <w:pStyle w:val="Title2"/>
        <w:jc w:val="left"/>
        <w:rPr>
          <w:sz w:val="40"/>
          <w:szCs w:val="40"/>
        </w:rPr>
      </w:pPr>
    </w:p>
    <w:p w14:paraId="34095F92" w14:textId="77777777" w:rsidR="00B823AA" w:rsidRPr="00617854" w:rsidRDefault="00642DA9" w:rsidP="00642DA9">
      <w:pPr>
        <w:pStyle w:val="Title2"/>
        <w:jc w:val="left"/>
        <w:rPr>
          <w:sz w:val="40"/>
          <w:szCs w:val="40"/>
        </w:rPr>
      </w:pPr>
      <w:r w:rsidRPr="00617854">
        <w:rPr>
          <w:sz w:val="40"/>
          <w:szCs w:val="40"/>
        </w:rPr>
        <w:t>1. What is software? What is software engineering?</w:t>
      </w:r>
    </w:p>
    <w:p w14:paraId="1E615766" w14:textId="4B8D99D0" w:rsidR="008A152E" w:rsidRPr="008A152E" w:rsidRDefault="008A152E" w:rsidP="008A152E">
      <w:pPr>
        <w:pStyle w:val="Title2"/>
        <w:numPr>
          <w:ilvl w:val="0"/>
          <w:numId w:val="16"/>
        </w:numPr>
        <w:jc w:val="left"/>
        <w:rPr>
          <w:b/>
          <w:sz w:val="32"/>
          <w:szCs w:val="32"/>
        </w:rPr>
      </w:pPr>
      <w:r w:rsidRPr="00D93448">
        <w:rPr>
          <w:b/>
          <w:sz w:val="36"/>
          <w:szCs w:val="36"/>
        </w:rPr>
        <w:t>Software</w:t>
      </w:r>
      <w:r w:rsidRPr="008A152E">
        <w:rPr>
          <w:b/>
          <w:sz w:val="32"/>
          <w:szCs w:val="32"/>
        </w:rPr>
        <w:t>:</w:t>
      </w:r>
    </w:p>
    <w:p w14:paraId="66A4364F" w14:textId="77777777" w:rsidR="00775EA7" w:rsidRPr="00D93448" w:rsidRDefault="00642DA9" w:rsidP="00775EA7">
      <w:pPr>
        <w:pStyle w:val="Title2"/>
        <w:jc w:val="left"/>
        <w:rPr>
          <w:rFonts w:ascii="Times New Roman" w:hAnsi="Times New Roman" w:cs="Times New Roman"/>
          <w:sz w:val="32"/>
          <w:szCs w:val="32"/>
        </w:rPr>
      </w:pPr>
      <w:r w:rsidRPr="00D93448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93448">
        <w:rPr>
          <w:rFonts w:ascii="Times New Roman" w:hAnsi="Times New Roman" w:cs="Times New Roman"/>
          <w:sz w:val="32"/>
          <w:szCs w:val="32"/>
        </w:rPr>
        <w:t>Software is a</w:t>
      </w:r>
      <w:r w:rsidR="00EA7A90" w:rsidRPr="00D93448">
        <w:rPr>
          <w:rFonts w:ascii="Times New Roman" w:hAnsi="Times New Roman" w:cs="Times New Roman"/>
          <w:sz w:val="32"/>
          <w:szCs w:val="32"/>
        </w:rPr>
        <w:t xml:space="preserve"> set of instruction to be executed for specific task.</w:t>
      </w:r>
    </w:p>
    <w:p w14:paraId="4D5812A0" w14:textId="73407D6F" w:rsidR="008A152E" w:rsidRPr="00D93448" w:rsidRDefault="00157EE0" w:rsidP="008A152E">
      <w:pPr>
        <w:pStyle w:val="Title2"/>
        <w:jc w:val="left"/>
        <w:rPr>
          <w:rFonts w:ascii="Times New Roman" w:hAnsi="Times New Roman" w:cs="Times New Roman"/>
          <w:spacing w:val="7"/>
          <w:sz w:val="32"/>
          <w:szCs w:val="32"/>
          <w:shd w:val="clear" w:color="auto" w:fill="FFFFFF"/>
        </w:rPr>
      </w:pPr>
      <w:r w:rsidRPr="00D93448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93448">
        <w:rPr>
          <w:rFonts w:ascii="Times New Roman" w:hAnsi="Times New Roman" w:cs="Times New Roman"/>
          <w:spacing w:val="7"/>
          <w:sz w:val="32"/>
          <w:szCs w:val="32"/>
          <w:shd w:val="clear" w:color="auto" w:fill="FFFFFF"/>
        </w:rPr>
        <w:t> Software is a collection of data, programs, procedures, instructions, and documentation that perform</w:t>
      </w:r>
      <w:r w:rsidR="00DD1214" w:rsidRPr="00D93448">
        <w:rPr>
          <w:rFonts w:ascii="Times New Roman" w:hAnsi="Times New Roman" w:cs="Times New Roman"/>
          <w:spacing w:val="7"/>
          <w:sz w:val="32"/>
          <w:szCs w:val="32"/>
          <w:shd w:val="clear" w:color="auto" w:fill="FFFFFF"/>
        </w:rPr>
        <w:t xml:space="preserve"> various predefined tasks on a C</w:t>
      </w:r>
      <w:r w:rsidRPr="00D93448">
        <w:rPr>
          <w:rFonts w:ascii="Times New Roman" w:hAnsi="Times New Roman" w:cs="Times New Roman"/>
          <w:spacing w:val="7"/>
          <w:sz w:val="32"/>
          <w:szCs w:val="32"/>
          <w:shd w:val="clear" w:color="auto" w:fill="FFFFFF"/>
        </w:rPr>
        <w:t>omputer system.</w:t>
      </w:r>
    </w:p>
    <w:p w14:paraId="67119483" w14:textId="2E5B8F9E" w:rsidR="00617854" w:rsidRPr="00D93448" w:rsidRDefault="00157EE0" w:rsidP="008A152E">
      <w:pPr>
        <w:pStyle w:val="Title2"/>
        <w:numPr>
          <w:ilvl w:val="0"/>
          <w:numId w:val="20"/>
        </w:numPr>
        <w:jc w:val="left"/>
        <w:rPr>
          <w:rFonts w:ascii="Times New Roman" w:hAnsi="Times New Roman" w:cs="Times New Roman"/>
          <w:spacing w:val="7"/>
          <w:sz w:val="36"/>
          <w:szCs w:val="36"/>
          <w:shd w:val="clear" w:color="auto" w:fill="FFFFFF"/>
        </w:rPr>
      </w:pPr>
      <w:r w:rsidRPr="00D93448">
        <w:rPr>
          <w:rFonts w:ascii="Times New Roman" w:hAnsi="Times New Roman" w:cs="Times New Roman"/>
          <w:b/>
          <w:spacing w:val="7"/>
          <w:sz w:val="36"/>
          <w:szCs w:val="36"/>
          <w:shd w:val="clear" w:color="auto" w:fill="FFFFFF"/>
        </w:rPr>
        <w:t>S</w:t>
      </w:r>
      <w:r w:rsidR="008A152E" w:rsidRPr="00D93448">
        <w:rPr>
          <w:rFonts w:ascii="Times New Roman" w:hAnsi="Times New Roman" w:cs="Times New Roman"/>
          <w:b/>
          <w:spacing w:val="7"/>
          <w:sz w:val="36"/>
          <w:szCs w:val="36"/>
          <w:shd w:val="clear" w:color="auto" w:fill="FFFFFF"/>
        </w:rPr>
        <w:t>oftware engineering:</w:t>
      </w:r>
      <w:r w:rsidRPr="00D93448">
        <w:rPr>
          <w:rFonts w:ascii="Times New Roman" w:hAnsi="Times New Roman" w:cs="Times New Roman"/>
          <w:b/>
          <w:spacing w:val="7"/>
          <w:sz w:val="36"/>
          <w:szCs w:val="36"/>
          <w:shd w:val="clear" w:color="auto" w:fill="FFFFFF"/>
        </w:rPr>
        <w:t> </w:t>
      </w:r>
    </w:p>
    <w:p w14:paraId="09A170E0" w14:textId="70F98E60" w:rsidR="008A152E" w:rsidRPr="00D93448" w:rsidRDefault="0039045A" w:rsidP="008A152E">
      <w:pPr>
        <w:pStyle w:val="Title2"/>
        <w:jc w:val="left"/>
        <w:rPr>
          <w:rFonts w:ascii="Times New Roman" w:hAnsi="Times New Roman" w:cs="Times New Roman"/>
          <w:spacing w:val="7"/>
          <w:sz w:val="32"/>
          <w:szCs w:val="32"/>
          <w:shd w:val="clear" w:color="auto" w:fill="FFFFFF"/>
        </w:rPr>
      </w:pPr>
      <w:r w:rsidRPr="00D93448">
        <w:rPr>
          <w:rFonts w:ascii="Times New Roman" w:hAnsi="Times New Roman" w:cs="Times New Roman"/>
          <w:spacing w:val="7"/>
          <w:sz w:val="32"/>
          <w:szCs w:val="32"/>
          <w:shd w:val="clear" w:color="auto" w:fill="FFFFFF"/>
        </w:rPr>
        <w:sym w:font="Wingdings" w:char="F0E0"/>
      </w:r>
      <w:r w:rsidRPr="00D93448">
        <w:rPr>
          <w:rFonts w:ascii="Times New Roman" w:hAnsi="Times New Roman" w:cs="Times New Roman"/>
          <w:spacing w:val="7"/>
          <w:sz w:val="32"/>
          <w:szCs w:val="32"/>
          <w:shd w:val="clear" w:color="auto" w:fill="FFFFFF"/>
        </w:rPr>
        <w:t>Software engineering is a process to develop any software based on the engineering principles.</w:t>
      </w:r>
    </w:p>
    <w:p w14:paraId="72AB9A90" w14:textId="39A7EBE6" w:rsidR="00157EE0" w:rsidRPr="00D93448" w:rsidRDefault="0076002D" w:rsidP="00B500B0">
      <w:pPr>
        <w:pStyle w:val="Title2"/>
        <w:jc w:val="left"/>
        <w:rPr>
          <w:rFonts w:ascii="Times New Roman" w:hAnsi="Times New Roman" w:cs="Times New Roman"/>
          <w:color w:val="141414"/>
          <w:sz w:val="32"/>
          <w:szCs w:val="32"/>
          <w:shd w:val="clear" w:color="auto" w:fill="FFFFFF"/>
        </w:rPr>
      </w:pPr>
      <w:r w:rsidRPr="00D93448">
        <w:rPr>
          <w:rFonts w:ascii="Times New Roman" w:hAnsi="Times New Roman" w:cs="Times New Roman"/>
          <w:spacing w:val="7"/>
          <w:sz w:val="32"/>
          <w:szCs w:val="32"/>
          <w:shd w:val="clear" w:color="auto" w:fill="FFFFFF"/>
        </w:rPr>
        <w:sym w:font="Wingdings" w:char="F0E0"/>
      </w:r>
      <w:r w:rsidRPr="00D93448">
        <w:rPr>
          <w:rFonts w:ascii="Times New Roman" w:hAnsi="Times New Roman" w:cs="Times New Roman"/>
          <w:spacing w:val="7"/>
          <w:sz w:val="32"/>
          <w:szCs w:val="32"/>
          <w:shd w:val="clear" w:color="auto" w:fill="FFFFFF"/>
        </w:rPr>
        <w:t xml:space="preserve"> </w:t>
      </w:r>
      <w:r w:rsidRPr="00D93448"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Software engineering</w:t>
      </w:r>
      <w:r w:rsidRPr="00D93448">
        <w:rPr>
          <w:rFonts w:ascii="Times New Roman" w:hAnsi="Times New Roman" w:cs="Times New Roman"/>
          <w:color w:val="141414"/>
          <w:sz w:val="32"/>
          <w:szCs w:val="32"/>
          <w:shd w:val="clear" w:color="auto" w:fill="FFFFFF"/>
        </w:rPr>
        <w:t> is the branch of computer science that deals with the </w:t>
      </w:r>
      <w:r w:rsidRPr="00D93448"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design</w:t>
      </w:r>
      <w:r w:rsidRPr="00D93448">
        <w:rPr>
          <w:rFonts w:ascii="Times New Roman" w:hAnsi="Times New Roman" w:cs="Times New Roman"/>
          <w:b/>
          <w:bCs/>
          <w:color w:val="141414"/>
          <w:sz w:val="32"/>
          <w:szCs w:val="32"/>
          <w:shd w:val="clear" w:color="auto" w:fill="FFFFFF"/>
        </w:rPr>
        <w:t xml:space="preserve">, </w:t>
      </w:r>
      <w:r w:rsidRPr="00D93448"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development</w:t>
      </w:r>
      <w:r w:rsidRPr="00D93448">
        <w:rPr>
          <w:rFonts w:ascii="Times New Roman" w:hAnsi="Times New Roman" w:cs="Times New Roman"/>
          <w:b/>
          <w:bCs/>
          <w:color w:val="141414"/>
          <w:sz w:val="32"/>
          <w:szCs w:val="32"/>
          <w:shd w:val="clear" w:color="auto" w:fill="FFFFFF"/>
        </w:rPr>
        <w:t xml:space="preserve">, </w:t>
      </w:r>
      <w:r w:rsidRPr="00D93448"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testing</w:t>
      </w:r>
      <w:r w:rsidRPr="00D93448">
        <w:rPr>
          <w:rFonts w:ascii="Times New Roman" w:hAnsi="Times New Roman" w:cs="Times New Roman"/>
          <w:b/>
          <w:bCs/>
          <w:color w:val="141414"/>
          <w:sz w:val="32"/>
          <w:szCs w:val="32"/>
          <w:shd w:val="clear" w:color="auto" w:fill="FFFFFF"/>
        </w:rPr>
        <w:t xml:space="preserve">, </w:t>
      </w:r>
      <w:r w:rsidRPr="00D93448"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and</w:t>
      </w:r>
      <w:r w:rsidRPr="00D93448">
        <w:rPr>
          <w:rFonts w:ascii="Times New Roman" w:hAnsi="Times New Roman" w:cs="Times New Roman"/>
          <w:b/>
          <w:bCs/>
          <w:color w:val="141414"/>
          <w:sz w:val="32"/>
          <w:szCs w:val="32"/>
          <w:shd w:val="clear" w:color="auto" w:fill="FFFFFF"/>
        </w:rPr>
        <w:t xml:space="preserve"> </w:t>
      </w:r>
      <w:r w:rsidRPr="00D93448"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maintenance</w:t>
      </w:r>
      <w:r w:rsidRPr="00D93448">
        <w:rPr>
          <w:rFonts w:ascii="Times New Roman" w:hAnsi="Times New Roman" w:cs="Times New Roman"/>
          <w:b/>
          <w:bCs/>
          <w:color w:val="141414"/>
          <w:sz w:val="32"/>
          <w:szCs w:val="32"/>
          <w:shd w:val="clear" w:color="auto" w:fill="FFFFFF"/>
        </w:rPr>
        <w:t xml:space="preserve"> </w:t>
      </w:r>
      <w:r w:rsidRPr="00D93448"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of</w:t>
      </w:r>
      <w:r w:rsidRPr="00D93448">
        <w:rPr>
          <w:rFonts w:ascii="Times New Roman" w:hAnsi="Times New Roman" w:cs="Times New Roman"/>
          <w:b/>
          <w:bCs/>
          <w:color w:val="141414"/>
          <w:sz w:val="32"/>
          <w:szCs w:val="32"/>
          <w:shd w:val="clear" w:color="auto" w:fill="FFFFFF"/>
        </w:rPr>
        <w:t xml:space="preserve"> </w:t>
      </w:r>
      <w:r w:rsidRPr="00D93448"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software</w:t>
      </w:r>
      <w:r w:rsidRPr="00D93448">
        <w:rPr>
          <w:rFonts w:ascii="Times New Roman" w:hAnsi="Times New Roman" w:cs="Times New Roman"/>
          <w:b/>
          <w:bCs/>
          <w:color w:val="141414"/>
          <w:sz w:val="32"/>
          <w:szCs w:val="32"/>
          <w:shd w:val="clear" w:color="auto" w:fill="FFFFFF"/>
        </w:rPr>
        <w:t xml:space="preserve"> </w:t>
      </w:r>
      <w:r w:rsidRPr="00D93448"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applications</w:t>
      </w:r>
      <w:r w:rsidRPr="00D93448">
        <w:rPr>
          <w:rFonts w:ascii="Times New Roman" w:hAnsi="Times New Roman" w:cs="Times New Roman"/>
          <w:color w:val="141414"/>
          <w:sz w:val="32"/>
          <w:szCs w:val="32"/>
          <w:shd w:val="clear" w:color="auto" w:fill="FFFFFF"/>
        </w:rPr>
        <w:t>.</w:t>
      </w:r>
    </w:p>
    <w:p w14:paraId="0392851D" w14:textId="77777777" w:rsidR="00B500B0" w:rsidRPr="00B500B0" w:rsidRDefault="00B500B0" w:rsidP="00B500B0">
      <w:pPr>
        <w:pStyle w:val="Title2"/>
        <w:jc w:val="left"/>
        <w:rPr>
          <w:rFonts w:ascii="Times New Roman" w:hAnsi="Times New Roman" w:cs="Times New Roman"/>
          <w:color w:val="141414"/>
          <w:sz w:val="28"/>
          <w:szCs w:val="28"/>
          <w:shd w:val="clear" w:color="auto" w:fill="FFFFFF"/>
        </w:rPr>
      </w:pPr>
    </w:p>
    <w:p w14:paraId="2BC2A90B" w14:textId="77777777" w:rsidR="00FD5AC4" w:rsidRDefault="00FD5AC4" w:rsidP="00157EE0">
      <w:pPr>
        <w:ind w:firstLine="0"/>
        <w:rPr>
          <w:sz w:val="40"/>
          <w:szCs w:val="40"/>
        </w:rPr>
      </w:pPr>
    </w:p>
    <w:p w14:paraId="05E6F755" w14:textId="77777777" w:rsidR="00FD5AC4" w:rsidRDefault="00FD5AC4" w:rsidP="00157EE0">
      <w:pPr>
        <w:ind w:firstLine="0"/>
        <w:rPr>
          <w:sz w:val="40"/>
          <w:szCs w:val="40"/>
        </w:rPr>
      </w:pPr>
    </w:p>
    <w:p w14:paraId="1129A1F5" w14:textId="46E2300B" w:rsidR="0076002D" w:rsidRPr="00123F8A" w:rsidRDefault="004B2DC2" w:rsidP="00157EE0">
      <w:pPr>
        <w:ind w:firstLine="0"/>
        <w:rPr>
          <w:sz w:val="40"/>
          <w:szCs w:val="40"/>
        </w:rPr>
      </w:pPr>
      <w:r w:rsidRPr="00123F8A">
        <w:rPr>
          <w:sz w:val="40"/>
          <w:szCs w:val="40"/>
        </w:rPr>
        <w:lastRenderedPageBreak/>
        <w:t>2. Explain types of software</w:t>
      </w:r>
      <w:r w:rsidR="0076002D" w:rsidRPr="00123F8A">
        <w:rPr>
          <w:sz w:val="40"/>
          <w:szCs w:val="40"/>
        </w:rPr>
        <w:t>?</w:t>
      </w:r>
    </w:p>
    <w:p w14:paraId="0342316B" w14:textId="21538A7E" w:rsidR="00EA3501" w:rsidRPr="00D93448" w:rsidRDefault="00EA3501" w:rsidP="00157EE0">
      <w:pPr>
        <w:ind w:firstLine="0"/>
        <w:rPr>
          <w:sz w:val="32"/>
          <w:szCs w:val="32"/>
        </w:rPr>
      </w:pPr>
      <w:r w:rsidRPr="00D93448">
        <w:rPr>
          <w:sz w:val="32"/>
          <w:szCs w:val="32"/>
        </w:rPr>
        <w:sym w:font="Wingdings" w:char="F0E0"/>
      </w:r>
      <w:r w:rsidRPr="00D93448">
        <w:rPr>
          <w:sz w:val="32"/>
          <w:szCs w:val="32"/>
        </w:rPr>
        <w:t xml:space="preserve">Software is a set of instructions, data or programs used to operate computers and execute specific tasks. </w:t>
      </w:r>
    </w:p>
    <w:p w14:paraId="73E7E60A" w14:textId="06F8479C" w:rsidR="003E6EBB" w:rsidRPr="00D93448" w:rsidRDefault="003E6EBB" w:rsidP="00157EE0">
      <w:pPr>
        <w:ind w:firstLine="0"/>
        <w:rPr>
          <w:sz w:val="32"/>
          <w:szCs w:val="32"/>
        </w:rPr>
      </w:pPr>
      <w:r w:rsidRPr="00D93448">
        <w:rPr>
          <w:sz w:val="32"/>
          <w:szCs w:val="32"/>
        </w:rPr>
        <w:sym w:font="Wingdings" w:char="F0E0"/>
      </w:r>
      <w:r w:rsidRPr="00D93448">
        <w:rPr>
          <w:sz w:val="32"/>
          <w:szCs w:val="32"/>
        </w:rPr>
        <w:t>There are many type of software:</w:t>
      </w:r>
    </w:p>
    <w:p w14:paraId="6D5AB57A" w14:textId="77777777" w:rsidR="003E6EBB" w:rsidRPr="00D93448" w:rsidRDefault="003E6EBB" w:rsidP="00B500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</w:rPr>
      </w:pPr>
      <w:r w:rsidRPr="00D934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</w:rPr>
        <w:t>System Software</w:t>
      </w:r>
      <w:r w:rsidRPr="00D93448"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</w:rPr>
        <w:t>:</w:t>
      </w:r>
    </w:p>
    <w:p w14:paraId="0C08E9FB" w14:textId="7E83B50E" w:rsidR="003E6EBB" w:rsidRPr="00D93448" w:rsidRDefault="003E6EBB" w:rsidP="00262946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</w:rPr>
      </w:pPr>
      <w:r w:rsidRPr="00D93448">
        <w:rPr>
          <w:sz w:val="32"/>
          <w:szCs w:val="32"/>
        </w:rPr>
        <w:t>System software is a category of software designed to manage and control computer</w:t>
      </w:r>
      <w:r w:rsidR="00B9135C" w:rsidRPr="00D93448">
        <w:rPr>
          <w:sz w:val="32"/>
          <w:szCs w:val="32"/>
        </w:rPr>
        <w:t xml:space="preserve"> </w:t>
      </w:r>
      <w:r w:rsidRPr="00D93448">
        <w:rPr>
          <w:sz w:val="32"/>
          <w:szCs w:val="32"/>
        </w:rPr>
        <w:t>hardware and provide a platform for running application software.</w:t>
      </w:r>
    </w:p>
    <w:p w14:paraId="4D04E7DF" w14:textId="77777777" w:rsidR="003E6EBB" w:rsidRPr="00D93448" w:rsidRDefault="003E6EBB" w:rsidP="003E6E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</w:rPr>
      </w:pPr>
      <w:r w:rsidRPr="00D934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</w:rPr>
        <w:t>Application Software</w:t>
      </w:r>
      <w:r w:rsidRPr="00D93448"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</w:rPr>
        <w:t>:</w:t>
      </w:r>
    </w:p>
    <w:p w14:paraId="4DCD3A0B" w14:textId="0CF02AB9" w:rsidR="00D93448" w:rsidRPr="00D93448" w:rsidRDefault="00B9135C" w:rsidP="00D93448">
      <w:pPr>
        <w:spacing w:before="100" w:beforeAutospacing="1" w:after="100" w:afterAutospacing="1" w:line="240" w:lineRule="auto"/>
        <w:ind w:left="1440" w:firstLine="0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</w:rPr>
      </w:pPr>
      <w:r w:rsidRPr="00D93448">
        <w:rPr>
          <w:sz w:val="32"/>
          <w:szCs w:val="32"/>
        </w:rPr>
        <w:t>Application software refers to programs designed to help users perform specific tasks or functions</w:t>
      </w:r>
    </w:p>
    <w:p w14:paraId="27B967AE" w14:textId="77777777" w:rsidR="003E6EBB" w:rsidRPr="00D93448" w:rsidRDefault="003E6EBB" w:rsidP="003E6E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</w:rPr>
      </w:pPr>
      <w:r w:rsidRPr="00D934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</w:rPr>
        <w:t>Development Software</w:t>
      </w:r>
      <w:r w:rsidRPr="00D93448"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</w:rPr>
        <w:t>:</w:t>
      </w:r>
    </w:p>
    <w:p w14:paraId="2285DCC7" w14:textId="409658CC" w:rsidR="00D93448" w:rsidRPr="00D93448" w:rsidRDefault="00B9135C" w:rsidP="00262946">
      <w:pPr>
        <w:spacing w:before="100" w:beforeAutospacing="1" w:after="100" w:afterAutospacing="1" w:line="240" w:lineRule="auto"/>
        <w:ind w:left="1440" w:firstLine="0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</w:rPr>
      </w:pPr>
      <w:r w:rsidRPr="00D93448">
        <w:rPr>
          <w:sz w:val="32"/>
          <w:szCs w:val="32"/>
        </w:rPr>
        <w:t xml:space="preserve"> In the context of software, "development" refers to the process of creating, designing, Building, testing, and maintaining software applications.</w:t>
      </w:r>
    </w:p>
    <w:p w14:paraId="352F7700" w14:textId="77777777" w:rsidR="003E6EBB" w:rsidRPr="00D93448" w:rsidRDefault="003E6EBB" w:rsidP="003E6E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</w:rPr>
      </w:pPr>
      <w:r w:rsidRPr="00D934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</w:rPr>
        <w:t>Web-based Software</w:t>
      </w:r>
      <w:r w:rsidRPr="00D93448"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</w:rPr>
        <w:t>:</w:t>
      </w:r>
    </w:p>
    <w:p w14:paraId="78F5137D" w14:textId="29C62208" w:rsidR="003E6EBB" w:rsidRPr="00D93448" w:rsidRDefault="003E6EBB" w:rsidP="00262946">
      <w:pPr>
        <w:spacing w:before="100" w:beforeAutospacing="1" w:after="100" w:afterAutospacing="1" w:line="240" w:lineRule="auto"/>
        <w:ind w:left="1440" w:firstLine="0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</w:rPr>
      </w:pPr>
      <w:r w:rsidRPr="00D93448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</w:rPr>
        <w:t>Applications that run in a web browser, accessible from any dev</w:t>
      </w:r>
      <w:r w:rsidR="00A209A9" w:rsidRPr="00D93448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</w:rPr>
        <w:t xml:space="preserve">ice with an internet connection </w:t>
      </w:r>
      <w:r w:rsidRPr="00D93448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</w:rPr>
        <w:t>e.g., web applications, SaaS products.</w:t>
      </w:r>
    </w:p>
    <w:p w14:paraId="6CF9901A" w14:textId="77777777" w:rsidR="003E6EBB" w:rsidRPr="00D93448" w:rsidRDefault="003E6EBB" w:rsidP="003E6E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</w:rPr>
      </w:pPr>
      <w:r w:rsidRPr="00D934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</w:rPr>
        <w:t>Mobile Apps</w:t>
      </w:r>
      <w:r w:rsidRPr="00D93448"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</w:rPr>
        <w:t>:</w:t>
      </w:r>
    </w:p>
    <w:p w14:paraId="3D1A32A7" w14:textId="6CC1CECF" w:rsidR="003E6EBB" w:rsidRPr="00D93448" w:rsidRDefault="003E6EBB" w:rsidP="00262946">
      <w:pPr>
        <w:spacing w:before="100" w:beforeAutospacing="1" w:after="100" w:afterAutospacing="1" w:line="240" w:lineRule="auto"/>
        <w:ind w:left="1440" w:firstLine="0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</w:rPr>
      </w:pPr>
      <w:r w:rsidRPr="00D93448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</w:rPr>
        <w:t>Applications specifical</w:t>
      </w:r>
      <w:r w:rsidR="00B9135C" w:rsidRPr="00D93448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</w:rPr>
        <w:t xml:space="preserve">ly designed for mobile devices </w:t>
      </w:r>
      <w:r w:rsidRPr="00D93448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</w:rPr>
        <w:t>e.g., A</w:t>
      </w:r>
      <w:r w:rsidR="00B9135C" w:rsidRPr="00D93448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</w:rPr>
        <w:t>ndroid and I</w:t>
      </w:r>
      <w:r w:rsidRPr="00D93448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</w:rPr>
        <w:t>OS apps.</w:t>
      </w:r>
    </w:p>
    <w:p w14:paraId="3115F83A" w14:textId="77777777" w:rsidR="003E6EBB" w:rsidRPr="00D93448" w:rsidRDefault="003E6EBB" w:rsidP="003E6E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</w:rPr>
      </w:pPr>
      <w:r w:rsidRPr="00D934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</w:rPr>
        <w:lastRenderedPageBreak/>
        <w:t>Game Software</w:t>
      </w:r>
      <w:r w:rsidRPr="00D93448"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</w:rPr>
        <w:t>:</w:t>
      </w:r>
    </w:p>
    <w:p w14:paraId="32E08E74" w14:textId="77777777" w:rsidR="003E6EBB" w:rsidRPr="00D93448" w:rsidRDefault="003E6EBB" w:rsidP="00262946">
      <w:pPr>
        <w:spacing w:before="100" w:beforeAutospacing="1" w:after="100" w:afterAutospacing="1" w:line="240" w:lineRule="auto"/>
        <w:ind w:left="1440" w:firstLine="0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</w:rPr>
      </w:pPr>
      <w:r w:rsidRPr="00D93448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</w:rPr>
        <w:t>Programs specifically designed for entertainment, including video games and educational games.</w:t>
      </w:r>
    </w:p>
    <w:p w14:paraId="6BC5D99F" w14:textId="77777777" w:rsidR="003E6EBB" w:rsidRPr="00D93448" w:rsidRDefault="003E6EBB" w:rsidP="003E6E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</w:rPr>
      </w:pPr>
      <w:r w:rsidRPr="00D934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</w:rPr>
        <w:t>Artificial Intelligence Software</w:t>
      </w:r>
      <w:r w:rsidRPr="00D93448"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</w:rPr>
        <w:t>:</w:t>
      </w:r>
    </w:p>
    <w:p w14:paraId="203A8EAB" w14:textId="77777777" w:rsidR="003E6EBB" w:rsidRPr="00D93448" w:rsidRDefault="003E6EBB" w:rsidP="00262946">
      <w:pPr>
        <w:spacing w:before="100" w:beforeAutospacing="1" w:after="100" w:afterAutospacing="1" w:line="240" w:lineRule="auto"/>
        <w:ind w:left="1440" w:firstLine="0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</w:rPr>
      </w:pPr>
      <w:r w:rsidRPr="00D93448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</w:rPr>
        <w:t>Software that uses AI algorithms for tasks like data analysis, natural language processing, and machine learning.</w:t>
      </w:r>
    </w:p>
    <w:p w14:paraId="3907C705" w14:textId="4C89F8EC" w:rsidR="00A209A9" w:rsidRPr="00D93448" w:rsidRDefault="00157EE0" w:rsidP="00293659">
      <w:pPr>
        <w:pStyle w:val="Title2"/>
        <w:jc w:val="left"/>
        <w:rPr>
          <w:sz w:val="32"/>
          <w:szCs w:val="32"/>
        </w:rPr>
      </w:pPr>
      <w:r w:rsidRPr="00D93448">
        <w:rPr>
          <w:sz w:val="32"/>
          <w:szCs w:val="32"/>
        </w:rPr>
        <w:sym w:font="Wingdings" w:char="F0E0"/>
      </w:r>
      <w:r w:rsidR="00EA3501" w:rsidRPr="00D93448">
        <w:rPr>
          <w:sz w:val="32"/>
          <w:szCs w:val="32"/>
        </w:rPr>
        <w:t>This</w:t>
      </w:r>
      <w:r w:rsidRPr="00D93448">
        <w:rPr>
          <w:sz w:val="32"/>
          <w:szCs w:val="32"/>
        </w:rPr>
        <w:t xml:space="preserve"> chart below describes the type of software.</w:t>
      </w:r>
    </w:p>
    <w:p w14:paraId="5624C3B0" w14:textId="5B7411F9" w:rsidR="00B500B0" w:rsidRPr="00D93448" w:rsidRDefault="00B500B0" w:rsidP="00293659">
      <w:pPr>
        <w:pStyle w:val="Title2"/>
        <w:jc w:val="left"/>
        <w:rPr>
          <w:sz w:val="32"/>
          <w:szCs w:val="32"/>
        </w:rPr>
      </w:pPr>
      <w:r w:rsidRPr="00D93448">
        <w:rPr>
          <w:sz w:val="32"/>
          <w:szCs w:val="32"/>
        </w:rPr>
        <w:sym w:font="Wingdings" w:char="F0E0"/>
      </w:r>
      <w:r w:rsidRPr="00D93448">
        <w:rPr>
          <w:sz w:val="32"/>
          <w:szCs w:val="32"/>
        </w:rPr>
        <w:t>Main 2 type in a software. Explain to the flowchart.</w:t>
      </w:r>
    </w:p>
    <w:p w14:paraId="55C17786" w14:textId="2038425F" w:rsidR="00E81978" w:rsidRPr="00A209A9" w:rsidRDefault="00617854" w:rsidP="00EA3501">
      <w:pPr>
        <w:pStyle w:val="Title2"/>
        <w:jc w:val="left"/>
        <w:rPr>
          <w:sz w:val="28"/>
          <w:szCs w:val="28"/>
        </w:rPr>
      </w:pPr>
      <w:r w:rsidRPr="00123F8A">
        <w:rPr>
          <w:sz w:val="36"/>
          <w:szCs w:val="36"/>
        </w:rPr>
        <w:tab/>
      </w:r>
      <w:r w:rsidR="00EC79B4" w:rsidRPr="00617854">
        <w:rPr>
          <w:noProof/>
          <w:lang w:val="en-IN" w:eastAsia="en-IN"/>
        </w:rPr>
        <w:drawing>
          <wp:inline distT="0" distB="0" distL="0" distR="0" wp14:anchorId="213F3373" wp14:editId="2BC2A0D8">
            <wp:extent cx="5943600" cy="3521710"/>
            <wp:effectExtent l="0" t="0" r="0" b="2540"/>
            <wp:docPr id="6" name="Picture 6" descr="C:\Users\MONA\Downloads\p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A\Downloads\p1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2180" w14:textId="069F08ED" w:rsidR="00E81978" w:rsidRDefault="001A48CF" w:rsidP="00B823AA">
      <w:pPr>
        <w:pStyle w:val="Title2"/>
      </w:pPr>
      <w:r>
        <w:t xml:space="preserve"> </w:t>
      </w:r>
    </w:p>
    <w:p w14:paraId="3A646849" w14:textId="77777777" w:rsidR="004A619D" w:rsidRDefault="004A619D" w:rsidP="004A619D">
      <w:pPr>
        <w:tabs>
          <w:tab w:val="left" w:pos="1245"/>
        </w:tabs>
        <w:ind w:firstLine="0"/>
        <w:rPr>
          <w:rFonts w:asciiTheme="majorHAnsi" w:eastAsiaTheme="majorEastAsia" w:hAnsiTheme="majorHAnsi" w:cstheme="majorBidi"/>
        </w:rPr>
      </w:pPr>
    </w:p>
    <w:p w14:paraId="5C949FBD" w14:textId="77777777" w:rsidR="00B500B0" w:rsidRDefault="00B500B0" w:rsidP="004A619D">
      <w:pPr>
        <w:tabs>
          <w:tab w:val="left" w:pos="1245"/>
        </w:tabs>
        <w:ind w:firstLine="0"/>
        <w:rPr>
          <w:sz w:val="40"/>
          <w:szCs w:val="40"/>
        </w:rPr>
      </w:pPr>
    </w:p>
    <w:p w14:paraId="659646DB" w14:textId="65D1BD9F" w:rsidR="00E81978" w:rsidRPr="00123F8A" w:rsidRDefault="004A619D" w:rsidP="004A619D">
      <w:pPr>
        <w:tabs>
          <w:tab w:val="left" w:pos="1245"/>
        </w:tabs>
        <w:ind w:firstLine="0"/>
        <w:rPr>
          <w:sz w:val="40"/>
          <w:szCs w:val="40"/>
        </w:rPr>
      </w:pPr>
      <w:r w:rsidRPr="00123F8A">
        <w:rPr>
          <w:sz w:val="40"/>
          <w:szCs w:val="40"/>
        </w:rPr>
        <w:t>3. What is SDLC? Explain each phase of SDLC</w:t>
      </w:r>
    </w:p>
    <w:p w14:paraId="28E5C2FC" w14:textId="61567CEF" w:rsidR="004A619D" w:rsidRPr="00262946" w:rsidRDefault="004A619D" w:rsidP="004A619D">
      <w:pPr>
        <w:tabs>
          <w:tab w:val="left" w:pos="1245"/>
        </w:tabs>
        <w:ind w:firstLine="0"/>
        <w:rPr>
          <w:rFonts w:asciiTheme="majorHAnsi" w:hAnsiTheme="majorHAnsi" w:cstheme="majorHAnsi"/>
          <w:sz w:val="32"/>
          <w:szCs w:val="32"/>
        </w:rPr>
      </w:pPr>
      <w:r w:rsidRPr="00262946">
        <w:rPr>
          <w:rFonts w:asciiTheme="majorHAnsi" w:hAnsiTheme="majorHAnsi" w:cstheme="majorHAnsi"/>
          <w:sz w:val="32"/>
          <w:szCs w:val="32"/>
        </w:rPr>
        <w:sym w:font="Wingdings" w:char="F0E0"/>
      </w:r>
      <w:r w:rsidR="005D6C00" w:rsidRPr="00262946">
        <w:rPr>
          <w:rFonts w:asciiTheme="majorHAnsi" w:hAnsiTheme="majorHAnsi" w:cstheme="majorHAnsi"/>
          <w:sz w:val="32"/>
          <w:szCs w:val="32"/>
        </w:rPr>
        <w:t xml:space="preserve">The full form of </w:t>
      </w:r>
      <w:r w:rsidR="00A57510" w:rsidRPr="00262946">
        <w:rPr>
          <w:rFonts w:asciiTheme="majorHAnsi" w:hAnsiTheme="majorHAnsi" w:cstheme="majorHAnsi"/>
          <w:sz w:val="32"/>
          <w:szCs w:val="32"/>
        </w:rPr>
        <w:t>SDLC</w:t>
      </w:r>
      <w:r w:rsidR="005D6C00" w:rsidRPr="00262946">
        <w:rPr>
          <w:rFonts w:asciiTheme="majorHAnsi" w:hAnsiTheme="majorHAnsi" w:cstheme="majorHAnsi"/>
          <w:sz w:val="32"/>
          <w:szCs w:val="32"/>
        </w:rPr>
        <w:t xml:space="preserve"> is a</w:t>
      </w:r>
      <w:r w:rsidR="00A57510" w:rsidRPr="00262946">
        <w:rPr>
          <w:rFonts w:asciiTheme="majorHAnsi" w:hAnsiTheme="majorHAnsi" w:cstheme="majorHAnsi"/>
          <w:sz w:val="32"/>
          <w:szCs w:val="32"/>
        </w:rPr>
        <w:t xml:space="preserve"> </w:t>
      </w:r>
      <w:r w:rsidR="00A57510" w:rsidRPr="00262946">
        <w:rPr>
          <w:rFonts w:asciiTheme="majorHAnsi" w:hAnsiTheme="majorHAnsi" w:cstheme="majorHAnsi"/>
          <w:color w:val="040C28"/>
          <w:sz w:val="32"/>
          <w:szCs w:val="32"/>
        </w:rPr>
        <w:t>Software Development Life Cycle</w:t>
      </w:r>
      <w:r w:rsidR="005D6C00" w:rsidRPr="00262946">
        <w:rPr>
          <w:rFonts w:asciiTheme="majorHAnsi" w:hAnsiTheme="majorHAnsi" w:cstheme="majorHAnsi"/>
          <w:sz w:val="32"/>
          <w:szCs w:val="32"/>
        </w:rPr>
        <w:t>.</w:t>
      </w:r>
    </w:p>
    <w:p w14:paraId="3F8C577F" w14:textId="48B0EFEC" w:rsidR="005D6C00" w:rsidRPr="00262946" w:rsidRDefault="005D6C00" w:rsidP="004A619D">
      <w:pPr>
        <w:tabs>
          <w:tab w:val="left" w:pos="1245"/>
        </w:tabs>
        <w:ind w:firstLine="0"/>
        <w:rPr>
          <w:rFonts w:asciiTheme="majorHAnsi" w:hAnsiTheme="majorHAnsi" w:cstheme="majorHAnsi"/>
          <w:sz w:val="32"/>
          <w:szCs w:val="32"/>
        </w:rPr>
      </w:pPr>
      <w:r w:rsidRPr="00262946">
        <w:rPr>
          <w:rFonts w:asciiTheme="majorHAnsi" w:hAnsiTheme="majorHAnsi" w:cstheme="majorHAnsi"/>
          <w:sz w:val="32"/>
          <w:szCs w:val="32"/>
        </w:rPr>
        <w:sym w:font="Wingdings" w:char="F0E0"/>
      </w:r>
      <w:r w:rsidR="00A57510" w:rsidRPr="00262946">
        <w:rPr>
          <w:rFonts w:asciiTheme="majorHAnsi" w:hAnsiTheme="majorHAnsi" w:cstheme="majorHAnsi"/>
          <w:sz w:val="32"/>
          <w:szCs w:val="32"/>
        </w:rPr>
        <w:t xml:space="preserve">SDLC is </w:t>
      </w:r>
      <w:r w:rsidR="00E32D90" w:rsidRPr="00262946">
        <w:rPr>
          <w:rFonts w:asciiTheme="majorHAnsi" w:hAnsiTheme="majorHAnsi" w:cstheme="majorHAnsi"/>
          <w:sz w:val="32"/>
          <w:szCs w:val="32"/>
        </w:rPr>
        <w:t xml:space="preserve">a step by step approach to develop any software with </w:t>
      </w:r>
      <w:r w:rsidR="00413A61" w:rsidRPr="00262946">
        <w:rPr>
          <w:rFonts w:asciiTheme="majorHAnsi" w:hAnsiTheme="majorHAnsi" w:cstheme="majorHAnsi"/>
          <w:sz w:val="32"/>
          <w:szCs w:val="32"/>
        </w:rPr>
        <w:t>high</w:t>
      </w:r>
      <w:r w:rsidR="00E32D90" w:rsidRPr="00262946">
        <w:rPr>
          <w:rFonts w:asciiTheme="majorHAnsi" w:hAnsiTheme="majorHAnsi" w:cstheme="majorHAnsi"/>
          <w:sz w:val="32"/>
          <w:szCs w:val="32"/>
        </w:rPr>
        <w:t xml:space="preserve"> quality,</w:t>
      </w:r>
      <w:r w:rsidR="005232B9" w:rsidRPr="00262946">
        <w:rPr>
          <w:rFonts w:asciiTheme="majorHAnsi" w:hAnsiTheme="majorHAnsi" w:cstheme="majorHAnsi"/>
          <w:sz w:val="32"/>
          <w:szCs w:val="32"/>
        </w:rPr>
        <w:t xml:space="preserve"> </w:t>
      </w:r>
      <w:r w:rsidR="00E32D90" w:rsidRPr="00262946">
        <w:rPr>
          <w:rFonts w:asciiTheme="majorHAnsi" w:hAnsiTheme="majorHAnsi" w:cstheme="majorHAnsi"/>
          <w:sz w:val="32"/>
          <w:szCs w:val="32"/>
        </w:rPr>
        <w:t>in shortest possible time and within</w:t>
      </w:r>
      <w:r w:rsidR="007D388D" w:rsidRPr="00262946">
        <w:rPr>
          <w:rFonts w:asciiTheme="majorHAnsi" w:hAnsiTheme="majorHAnsi" w:cstheme="majorHAnsi"/>
          <w:sz w:val="32"/>
          <w:szCs w:val="32"/>
        </w:rPr>
        <w:t xml:space="preserve"> </w:t>
      </w:r>
      <w:r w:rsidR="00E32D90" w:rsidRPr="00262946">
        <w:rPr>
          <w:rFonts w:asciiTheme="majorHAnsi" w:hAnsiTheme="majorHAnsi" w:cstheme="majorHAnsi"/>
          <w:sz w:val="32"/>
          <w:szCs w:val="32"/>
        </w:rPr>
        <w:t>the estimated budget.</w:t>
      </w:r>
    </w:p>
    <w:p w14:paraId="3D610947" w14:textId="5C92D374" w:rsidR="00E32D90" w:rsidRPr="00262946" w:rsidRDefault="00E32D90" w:rsidP="005232B9">
      <w:pPr>
        <w:tabs>
          <w:tab w:val="left" w:pos="1245"/>
        </w:tabs>
        <w:ind w:firstLine="0"/>
        <w:rPr>
          <w:rFonts w:asciiTheme="majorHAnsi" w:hAnsiTheme="majorHAnsi" w:cstheme="majorHAnsi"/>
          <w:sz w:val="32"/>
          <w:szCs w:val="32"/>
        </w:rPr>
      </w:pPr>
      <w:r w:rsidRPr="00262946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262946">
        <w:rPr>
          <w:rFonts w:asciiTheme="majorHAnsi" w:hAnsiTheme="majorHAnsi" w:cstheme="majorHAnsi"/>
          <w:sz w:val="32"/>
          <w:szCs w:val="32"/>
        </w:rPr>
        <w:t>Most important to the time bound + budget + quality =successful software.</w:t>
      </w:r>
    </w:p>
    <w:p w14:paraId="077B52B8" w14:textId="23D43A09" w:rsidR="00E32D90" w:rsidRPr="00262946" w:rsidRDefault="00E32D90" w:rsidP="005232B9">
      <w:pPr>
        <w:tabs>
          <w:tab w:val="left" w:pos="1245"/>
        </w:tabs>
        <w:ind w:firstLine="0"/>
        <w:rPr>
          <w:rFonts w:asciiTheme="majorHAnsi" w:hAnsiTheme="majorHAnsi" w:cstheme="majorHAnsi"/>
          <w:sz w:val="32"/>
          <w:szCs w:val="32"/>
        </w:rPr>
      </w:pPr>
      <w:r w:rsidRPr="00262946">
        <w:rPr>
          <w:rFonts w:asciiTheme="majorHAnsi" w:hAnsiTheme="majorHAnsi" w:cstheme="majorHAnsi"/>
          <w:sz w:val="32"/>
          <w:szCs w:val="32"/>
        </w:rPr>
        <w:sym w:font="Wingdings" w:char="F0E0"/>
      </w:r>
      <w:r w:rsidR="00DD1214" w:rsidRPr="00262946">
        <w:rPr>
          <w:rFonts w:asciiTheme="majorHAnsi" w:hAnsiTheme="majorHAnsi" w:cstheme="majorHAnsi"/>
          <w:sz w:val="32"/>
          <w:szCs w:val="32"/>
        </w:rPr>
        <w:t>There</w:t>
      </w:r>
      <w:r w:rsidRPr="00262946">
        <w:rPr>
          <w:rFonts w:asciiTheme="majorHAnsi" w:hAnsiTheme="majorHAnsi" w:cstheme="majorHAnsi"/>
          <w:sz w:val="32"/>
          <w:szCs w:val="32"/>
        </w:rPr>
        <w:t xml:space="preserve"> are 6 step in SDLC. </w:t>
      </w:r>
    </w:p>
    <w:p w14:paraId="4E99AF5C" w14:textId="4880937E" w:rsidR="00E32D90" w:rsidRPr="00262946" w:rsidRDefault="00E32D90" w:rsidP="00E32D90">
      <w:pPr>
        <w:tabs>
          <w:tab w:val="left" w:pos="1245"/>
        </w:tabs>
        <w:ind w:left="360" w:firstLine="0"/>
        <w:rPr>
          <w:rFonts w:asciiTheme="majorHAnsi" w:hAnsiTheme="majorHAnsi" w:cstheme="majorHAnsi"/>
          <w:sz w:val="32"/>
          <w:szCs w:val="32"/>
        </w:rPr>
      </w:pPr>
      <w:r w:rsidRPr="00262946">
        <w:rPr>
          <w:rFonts w:asciiTheme="majorHAnsi" w:hAnsiTheme="majorHAnsi" w:cstheme="majorHAnsi"/>
          <w:sz w:val="32"/>
          <w:szCs w:val="32"/>
        </w:rPr>
        <w:t>1.</w:t>
      </w:r>
      <w:r w:rsidR="00160A60" w:rsidRPr="00262946">
        <w:rPr>
          <w:rFonts w:asciiTheme="majorHAnsi" w:hAnsiTheme="majorHAnsi" w:cstheme="majorHAnsi"/>
          <w:sz w:val="32"/>
          <w:szCs w:val="32"/>
        </w:rPr>
        <w:t xml:space="preserve"> Planning /Requirement gathering (what)</w:t>
      </w:r>
    </w:p>
    <w:p w14:paraId="566301FA" w14:textId="77777777" w:rsidR="00A209A9" w:rsidRPr="00262946" w:rsidRDefault="00160A60" w:rsidP="00A209A9">
      <w:pPr>
        <w:tabs>
          <w:tab w:val="left" w:pos="1245"/>
        </w:tabs>
        <w:ind w:left="360" w:firstLine="0"/>
        <w:rPr>
          <w:rFonts w:asciiTheme="majorHAnsi" w:hAnsiTheme="majorHAnsi" w:cstheme="majorHAnsi"/>
          <w:sz w:val="32"/>
          <w:szCs w:val="32"/>
        </w:rPr>
      </w:pPr>
      <w:r w:rsidRPr="00262946">
        <w:rPr>
          <w:rFonts w:asciiTheme="majorHAnsi" w:hAnsiTheme="majorHAnsi" w:cstheme="majorHAnsi"/>
          <w:sz w:val="32"/>
          <w:szCs w:val="32"/>
        </w:rPr>
        <w:t>2. Analysis (how)</w:t>
      </w:r>
    </w:p>
    <w:p w14:paraId="07A735B9" w14:textId="2F4FA7AB" w:rsidR="00160A60" w:rsidRPr="00262946" w:rsidRDefault="00160A60" w:rsidP="00A209A9">
      <w:pPr>
        <w:tabs>
          <w:tab w:val="left" w:pos="1245"/>
        </w:tabs>
        <w:ind w:left="360" w:firstLine="0"/>
        <w:rPr>
          <w:rFonts w:asciiTheme="majorHAnsi" w:hAnsiTheme="majorHAnsi" w:cstheme="majorHAnsi"/>
          <w:sz w:val="32"/>
          <w:szCs w:val="32"/>
        </w:rPr>
      </w:pPr>
      <w:r w:rsidRPr="00262946">
        <w:rPr>
          <w:rFonts w:asciiTheme="majorHAnsi" w:hAnsiTheme="majorHAnsi" w:cstheme="majorHAnsi"/>
          <w:sz w:val="32"/>
          <w:szCs w:val="32"/>
        </w:rPr>
        <w:t>3. Designing</w:t>
      </w:r>
      <w:r w:rsidR="007D388D" w:rsidRPr="00262946">
        <w:rPr>
          <w:rFonts w:asciiTheme="majorHAnsi" w:hAnsiTheme="majorHAnsi" w:cstheme="majorHAnsi"/>
          <w:sz w:val="32"/>
          <w:szCs w:val="32"/>
        </w:rPr>
        <w:t>: DFD, ER Diagram, Flowchart, U</w:t>
      </w:r>
      <w:r w:rsidRPr="00262946">
        <w:rPr>
          <w:rFonts w:asciiTheme="majorHAnsi" w:hAnsiTheme="majorHAnsi" w:cstheme="majorHAnsi"/>
          <w:sz w:val="32"/>
          <w:szCs w:val="32"/>
        </w:rPr>
        <w:t>se</w:t>
      </w:r>
      <w:r w:rsidR="00DD1214" w:rsidRPr="00262946">
        <w:rPr>
          <w:rFonts w:asciiTheme="majorHAnsi" w:hAnsiTheme="majorHAnsi" w:cstheme="majorHAnsi"/>
          <w:sz w:val="32"/>
          <w:szCs w:val="32"/>
        </w:rPr>
        <w:t xml:space="preserve"> </w:t>
      </w:r>
      <w:r w:rsidRPr="00262946">
        <w:rPr>
          <w:rFonts w:asciiTheme="majorHAnsi" w:hAnsiTheme="majorHAnsi" w:cstheme="majorHAnsi"/>
          <w:sz w:val="32"/>
          <w:szCs w:val="32"/>
        </w:rPr>
        <w:t>case.</w:t>
      </w:r>
    </w:p>
    <w:p w14:paraId="5309930D" w14:textId="70F24641" w:rsidR="00160A60" w:rsidRPr="00262946" w:rsidRDefault="00160A60" w:rsidP="00160A60">
      <w:pPr>
        <w:tabs>
          <w:tab w:val="left" w:pos="1245"/>
        </w:tabs>
        <w:ind w:left="360" w:firstLine="0"/>
        <w:rPr>
          <w:rFonts w:asciiTheme="majorHAnsi" w:hAnsiTheme="majorHAnsi" w:cstheme="majorHAnsi"/>
          <w:sz w:val="32"/>
          <w:szCs w:val="32"/>
        </w:rPr>
      </w:pPr>
      <w:r w:rsidRPr="00262946">
        <w:rPr>
          <w:rFonts w:asciiTheme="majorHAnsi" w:hAnsiTheme="majorHAnsi" w:cstheme="majorHAnsi"/>
          <w:sz w:val="32"/>
          <w:szCs w:val="32"/>
        </w:rPr>
        <w:t>4. Implementation/ Development/ Building</w:t>
      </w:r>
    </w:p>
    <w:p w14:paraId="197E12CB" w14:textId="2B7D3C2C" w:rsidR="00160A60" w:rsidRPr="00262946" w:rsidRDefault="00160A60" w:rsidP="00160A60">
      <w:pPr>
        <w:tabs>
          <w:tab w:val="left" w:pos="1245"/>
        </w:tabs>
        <w:ind w:left="360" w:firstLine="0"/>
        <w:rPr>
          <w:rFonts w:asciiTheme="majorHAnsi" w:hAnsiTheme="majorHAnsi" w:cstheme="majorHAnsi"/>
          <w:sz w:val="32"/>
          <w:szCs w:val="32"/>
        </w:rPr>
      </w:pPr>
      <w:r w:rsidRPr="00262946">
        <w:rPr>
          <w:rFonts w:asciiTheme="majorHAnsi" w:hAnsiTheme="majorHAnsi" w:cstheme="majorHAnsi"/>
          <w:sz w:val="32"/>
          <w:szCs w:val="32"/>
        </w:rPr>
        <w:t>5. Testing (QA)</w:t>
      </w:r>
    </w:p>
    <w:p w14:paraId="51629FA0" w14:textId="77777777" w:rsidR="007D388D" w:rsidRPr="00262946" w:rsidRDefault="00160A60" w:rsidP="007D388D">
      <w:pPr>
        <w:tabs>
          <w:tab w:val="left" w:pos="1245"/>
        </w:tabs>
        <w:ind w:left="360" w:firstLine="0"/>
        <w:rPr>
          <w:rFonts w:asciiTheme="majorHAnsi" w:hAnsiTheme="majorHAnsi" w:cstheme="majorHAnsi"/>
          <w:sz w:val="32"/>
          <w:szCs w:val="32"/>
        </w:rPr>
      </w:pPr>
      <w:r w:rsidRPr="00262946">
        <w:rPr>
          <w:rFonts w:asciiTheme="majorHAnsi" w:hAnsiTheme="majorHAnsi" w:cstheme="majorHAnsi"/>
          <w:sz w:val="32"/>
          <w:szCs w:val="32"/>
        </w:rPr>
        <w:t>6. Maintenance</w:t>
      </w:r>
    </w:p>
    <w:p w14:paraId="62ABE7AB" w14:textId="54612F0B" w:rsidR="00FD5AC4" w:rsidRPr="00262946" w:rsidRDefault="00FD5AC4" w:rsidP="007D388D">
      <w:pPr>
        <w:tabs>
          <w:tab w:val="left" w:pos="1245"/>
        </w:tabs>
        <w:ind w:left="360" w:firstLine="0"/>
        <w:rPr>
          <w:rFonts w:asciiTheme="majorHAnsi" w:hAnsiTheme="majorHAnsi" w:cstheme="majorHAnsi"/>
          <w:sz w:val="32"/>
          <w:szCs w:val="32"/>
        </w:rPr>
      </w:pPr>
      <w:r w:rsidRPr="00262946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262946">
        <w:rPr>
          <w:rFonts w:asciiTheme="majorHAnsi" w:hAnsiTheme="majorHAnsi" w:cstheme="majorHAnsi"/>
          <w:sz w:val="32"/>
          <w:szCs w:val="32"/>
        </w:rPr>
        <w:t>Explain the SDLC chart:</w:t>
      </w:r>
    </w:p>
    <w:p w14:paraId="2F568E91" w14:textId="40D9DFFE" w:rsidR="00FD5AC4" w:rsidRPr="00123F8A" w:rsidRDefault="00FD5AC4" w:rsidP="007D388D">
      <w:pPr>
        <w:tabs>
          <w:tab w:val="left" w:pos="1245"/>
        </w:tabs>
        <w:ind w:left="360" w:firstLine="0"/>
        <w:rPr>
          <w:rFonts w:asciiTheme="majorHAnsi" w:hAnsiTheme="majorHAnsi" w:cstheme="majorHAnsi"/>
          <w:sz w:val="28"/>
          <w:szCs w:val="28"/>
        </w:rPr>
      </w:pPr>
      <w:r w:rsidRPr="00FD5AC4">
        <w:rPr>
          <w:rFonts w:asciiTheme="majorHAnsi" w:hAnsiTheme="majorHAnsi" w:cstheme="majorHAnsi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9062774" wp14:editId="1B05FAD4">
            <wp:extent cx="5943600" cy="4363203"/>
            <wp:effectExtent l="0" t="0" r="0" b="0"/>
            <wp:docPr id="11" name="Picture 11" descr="C:\Users\MONA\Downloads\SD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\Downloads\SDL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1333" w14:textId="77777777" w:rsidR="007D388D" w:rsidRPr="00123F8A" w:rsidRDefault="007D388D" w:rsidP="007D388D">
      <w:pPr>
        <w:tabs>
          <w:tab w:val="left" w:pos="1245"/>
        </w:tabs>
        <w:ind w:left="360" w:firstLine="0"/>
        <w:rPr>
          <w:rFonts w:asciiTheme="majorHAnsi" w:hAnsiTheme="majorHAnsi" w:cstheme="majorHAnsi"/>
          <w:sz w:val="28"/>
          <w:szCs w:val="28"/>
        </w:rPr>
      </w:pPr>
    </w:p>
    <w:p w14:paraId="4F745129" w14:textId="77777777" w:rsidR="00FD5AC4" w:rsidRDefault="00FD5AC4" w:rsidP="00DD1214">
      <w:pPr>
        <w:tabs>
          <w:tab w:val="left" w:pos="1245"/>
        </w:tabs>
        <w:ind w:firstLine="0"/>
        <w:rPr>
          <w:sz w:val="28"/>
          <w:szCs w:val="28"/>
        </w:rPr>
      </w:pPr>
    </w:p>
    <w:p w14:paraId="3C5A69F0" w14:textId="77777777" w:rsidR="00FD5AC4" w:rsidRDefault="00FD5AC4" w:rsidP="00DD1214">
      <w:pPr>
        <w:tabs>
          <w:tab w:val="left" w:pos="1245"/>
        </w:tabs>
        <w:ind w:firstLine="0"/>
        <w:rPr>
          <w:sz w:val="28"/>
          <w:szCs w:val="28"/>
        </w:rPr>
      </w:pPr>
    </w:p>
    <w:p w14:paraId="739EE012" w14:textId="77777777" w:rsidR="00FD5AC4" w:rsidRDefault="00FD5AC4" w:rsidP="00DD1214">
      <w:pPr>
        <w:tabs>
          <w:tab w:val="left" w:pos="1245"/>
        </w:tabs>
        <w:ind w:firstLine="0"/>
        <w:rPr>
          <w:sz w:val="28"/>
          <w:szCs w:val="28"/>
        </w:rPr>
      </w:pPr>
    </w:p>
    <w:p w14:paraId="3107021C" w14:textId="77777777" w:rsidR="00FD5AC4" w:rsidRDefault="00FD5AC4" w:rsidP="00DD1214">
      <w:pPr>
        <w:tabs>
          <w:tab w:val="left" w:pos="1245"/>
        </w:tabs>
        <w:ind w:firstLine="0"/>
        <w:rPr>
          <w:sz w:val="28"/>
          <w:szCs w:val="28"/>
        </w:rPr>
      </w:pPr>
    </w:p>
    <w:p w14:paraId="74E8B17A" w14:textId="77777777" w:rsidR="00FD5AC4" w:rsidRDefault="00FD5AC4" w:rsidP="00DD1214">
      <w:pPr>
        <w:tabs>
          <w:tab w:val="left" w:pos="1245"/>
        </w:tabs>
        <w:ind w:firstLine="0"/>
        <w:rPr>
          <w:sz w:val="28"/>
          <w:szCs w:val="28"/>
        </w:rPr>
      </w:pPr>
    </w:p>
    <w:p w14:paraId="1DED9633" w14:textId="77777777" w:rsidR="00FD5AC4" w:rsidRDefault="00FD5AC4" w:rsidP="00DD1214">
      <w:pPr>
        <w:tabs>
          <w:tab w:val="left" w:pos="1245"/>
        </w:tabs>
        <w:ind w:firstLine="0"/>
        <w:rPr>
          <w:sz w:val="28"/>
          <w:szCs w:val="28"/>
        </w:rPr>
      </w:pPr>
    </w:p>
    <w:p w14:paraId="3EA7E630" w14:textId="77777777" w:rsidR="00FD5AC4" w:rsidRDefault="00FD5AC4" w:rsidP="00DD1214">
      <w:pPr>
        <w:tabs>
          <w:tab w:val="left" w:pos="1245"/>
        </w:tabs>
        <w:ind w:firstLine="0"/>
        <w:rPr>
          <w:sz w:val="28"/>
          <w:szCs w:val="28"/>
        </w:rPr>
      </w:pPr>
    </w:p>
    <w:p w14:paraId="4A369A1A" w14:textId="77777777" w:rsidR="00FD5AC4" w:rsidRDefault="00FD5AC4" w:rsidP="00DD1214">
      <w:pPr>
        <w:tabs>
          <w:tab w:val="left" w:pos="1245"/>
        </w:tabs>
        <w:ind w:firstLine="0"/>
        <w:rPr>
          <w:sz w:val="28"/>
          <w:szCs w:val="28"/>
        </w:rPr>
      </w:pPr>
    </w:p>
    <w:p w14:paraId="40D4683A" w14:textId="2B16DCBE" w:rsidR="00074D9D" w:rsidRPr="00123F8A" w:rsidRDefault="007D388D" w:rsidP="00DD1214">
      <w:pPr>
        <w:tabs>
          <w:tab w:val="left" w:pos="1245"/>
        </w:tabs>
        <w:ind w:firstLine="0"/>
        <w:rPr>
          <w:sz w:val="40"/>
          <w:szCs w:val="40"/>
        </w:rPr>
      </w:pPr>
      <w:r w:rsidRPr="00123F8A">
        <w:rPr>
          <w:sz w:val="40"/>
          <w:szCs w:val="40"/>
        </w:rPr>
        <w:lastRenderedPageBreak/>
        <w:t xml:space="preserve">4. What is DFD? Create a DFD diagram </w:t>
      </w:r>
      <w:r w:rsidR="00074D9D" w:rsidRPr="00123F8A">
        <w:rPr>
          <w:sz w:val="40"/>
          <w:szCs w:val="40"/>
        </w:rPr>
        <w:t xml:space="preserve">on </w:t>
      </w:r>
      <w:r w:rsidR="00DD1214" w:rsidRPr="00123F8A">
        <w:rPr>
          <w:sz w:val="40"/>
          <w:szCs w:val="40"/>
        </w:rPr>
        <w:t>Flip kart.</w:t>
      </w:r>
    </w:p>
    <w:p w14:paraId="232C2C59" w14:textId="63BF7371" w:rsidR="00DD04A2" w:rsidRPr="00262946" w:rsidRDefault="00DD04A2" w:rsidP="00DD1214">
      <w:pPr>
        <w:tabs>
          <w:tab w:val="left" w:pos="1245"/>
        </w:tabs>
        <w:ind w:firstLine="0"/>
        <w:rPr>
          <w:rFonts w:asciiTheme="majorHAnsi" w:hAnsiTheme="majorHAnsi" w:cstheme="majorHAnsi"/>
          <w:color w:val="282C33"/>
          <w:sz w:val="32"/>
          <w:szCs w:val="32"/>
          <w:shd w:val="clear" w:color="auto" w:fill="FFFFFF"/>
        </w:rPr>
      </w:pPr>
      <w:r w:rsidRPr="00262946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262946">
        <w:rPr>
          <w:rFonts w:asciiTheme="majorHAnsi" w:hAnsiTheme="majorHAnsi" w:cstheme="majorHAnsi"/>
          <w:color w:val="282C33"/>
          <w:sz w:val="32"/>
          <w:szCs w:val="32"/>
          <w:shd w:val="clear" w:color="auto" w:fill="FFFFFF"/>
        </w:rPr>
        <w:t>It's easy to understand the flow of data through systems with the right data flow diagram software. </w:t>
      </w:r>
    </w:p>
    <w:p w14:paraId="5F97DE33" w14:textId="49F86225" w:rsidR="00DD1214" w:rsidRPr="00262946" w:rsidRDefault="00DD04A2" w:rsidP="00DD1214">
      <w:pPr>
        <w:tabs>
          <w:tab w:val="left" w:pos="1245"/>
        </w:tabs>
        <w:ind w:firstLine="0"/>
        <w:rPr>
          <w:rFonts w:ascii="Times New Roman" w:hAnsi="Times New Roman" w:cs="Times New Roman"/>
          <w:sz w:val="32"/>
          <w:szCs w:val="32"/>
        </w:rPr>
      </w:pPr>
      <w:r w:rsidRPr="00262946">
        <w:rPr>
          <w:rFonts w:ascii="Times New Roman" w:hAnsi="Times New Roman" w:cs="Times New Roman"/>
          <w:color w:val="282C33"/>
          <w:sz w:val="32"/>
          <w:szCs w:val="32"/>
          <w:shd w:val="clear" w:color="auto" w:fill="FFFFFF"/>
        </w:rPr>
        <w:sym w:font="Wingdings" w:char="F0E0"/>
      </w:r>
      <w:r w:rsidRPr="00262946">
        <w:rPr>
          <w:rFonts w:ascii="Times New Roman" w:hAnsi="Times New Roman" w:cs="Times New Roman"/>
          <w:color w:val="282C33"/>
          <w:sz w:val="32"/>
          <w:szCs w:val="32"/>
          <w:shd w:val="clear" w:color="auto" w:fill="FFFFFF"/>
        </w:rPr>
        <w:t>It uses defined symbols like rectangles, circles and arrows, plus short text labels, to show data inputs, outputs, storage points and the routes between each destination.</w:t>
      </w:r>
    </w:p>
    <w:p w14:paraId="276105F8" w14:textId="502EC4BF" w:rsidR="00A209A9" w:rsidRDefault="00DD04A2" w:rsidP="00A209A9">
      <w:pPr>
        <w:pStyle w:val="NormalWeb"/>
        <w:rPr>
          <w:rFonts w:eastAsia="Times New Roman"/>
          <w:kern w:val="0"/>
          <w:sz w:val="32"/>
          <w:szCs w:val="32"/>
          <w:lang w:val="en-IN" w:eastAsia="en-IN"/>
        </w:rPr>
      </w:pPr>
      <w:r w:rsidRPr="00262946">
        <w:rPr>
          <w:sz w:val="32"/>
          <w:szCs w:val="32"/>
        </w:rPr>
        <w:sym w:font="Wingdings" w:char="F0E0"/>
      </w:r>
      <w:r w:rsidR="00A209A9" w:rsidRPr="00262946">
        <w:rPr>
          <w:sz w:val="32"/>
          <w:szCs w:val="32"/>
        </w:rPr>
        <w:t xml:space="preserve"> </w:t>
      </w:r>
      <w:r w:rsidR="00A209A9" w:rsidRPr="00262946">
        <w:rPr>
          <w:rFonts w:eastAsia="Times New Roman"/>
          <w:kern w:val="0"/>
          <w:sz w:val="32"/>
          <w:szCs w:val="32"/>
          <w:lang w:val="en-IN" w:eastAsia="en-IN"/>
        </w:rPr>
        <w:t xml:space="preserve">A Data Flow Diagram (DFD) is a visual representation used to illustrate how data moves through a system. </w:t>
      </w:r>
    </w:p>
    <w:p w14:paraId="339BADB5" w14:textId="4FCBADCF" w:rsidR="00916E5D" w:rsidRPr="00262946" w:rsidRDefault="00916E5D" w:rsidP="00A209A9">
      <w:pPr>
        <w:pStyle w:val="NormalWeb"/>
        <w:rPr>
          <w:rFonts w:eastAsia="Times New Roman"/>
          <w:kern w:val="0"/>
          <w:sz w:val="32"/>
          <w:szCs w:val="32"/>
          <w:lang w:val="en-IN" w:eastAsia="en-IN"/>
        </w:rPr>
      </w:pPr>
      <w:r>
        <w:rPr>
          <w:noProof/>
        </w:rPr>
        <w:drawing>
          <wp:inline distT="0" distB="0" distL="0" distR="0" wp14:anchorId="48DFD902" wp14:editId="145F52C4">
            <wp:extent cx="5943600" cy="2676525"/>
            <wp:effectExtent l="0" t="0" r="0" b="9525"/>
            <wp:docPr id="14988362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427D0" w14:textId="21411930" w:rsidR="00DD1214" w:rsidRPr="00413A61" w:rsidRDefault="00DD1214" w:rsidP="00DD1214">
      <w:pPr>
        <w:tabs>
          <w:tab w:val="left" w:pos="1245"/>
        </w:tabs>
        <w:ind w:firstLine="0"/>
        <w:rPr>
          <w:sz w:val="28"/>
          <w:szCs w:val="28"/>
        </w:rPr>
      </w:pPr>
    </w:p>
    <w:p w14:paraId="4BE835DF" w14:textId="76B083A0" w:rsidR="00DD1214" w:rsidRDefault="00916E5D" w:rsidP="00DD1214">
      <w:pPr>
        <w:tabs>
          <w:tab w:val="left" w:pos="1245"/>
        </w:tabs>
        <w:ind w:firstLine="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A0C8B1D" wp14:editId="4944FD26">
            <wp:extent cx="5943600" cy="2588895"/>
            <wp:effectExtent l="0" t="0" r="0" b="1905"/>
            <wp:docPr id="2191879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BA1F" w14:textId="2F7A74C3" w:rsidR="00916E5D" w:rsidRDefault="00916E5D" w:rsidP="00DD1214">
      <w:pPr>
        <w:tabs>
          <w:tab w:val="left" w:pos="1245"/>
        </w:tabs>
        <w:ind w:firstLine="0"/>
        <w:rPr>
          <w:sz w:val="36"/>
          <w:szCs w:val="36"/>
        </w:rPr>
      </w:pPr>
      <w:r>
        <w:rPr>
          <w:noProof/>
        </w:rPr>
        <w:drawing>
          <wp:inline distT="0" distB="0" distL="0" distR="0" wp14:anchorId="198809A0" wp14:editId="7C864FC8">
            <wp:extent cx="5943600" cy="2799080"/>
            <wp:effectExtent l="0" t="0" r="0" b="1270"/>
            <wp:docPr id="19629708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87A7" w14:textId="76BAA3BF" w:rsidR="00DD1214" w:rsidRPr="00A34886" w:rsidRDefault="00DD1214" w:rsidP="00A34886">
      <w:r>
        <w:br w:type="page"/>
      </w:r>
      <w:r w:rsidR="00916E5D">
        <w:rPr>
          <w:noProof/>
        </w:rPr>
        <w:lastRenderedPageBreak/>
        <w:drawing>
          <wp:inline distT="0" distB="0" distL="0" distR="0" wp14:anchorId="00A4A634" wp14:editId="192B4354">
            <wp:extent cx="5943600" cy="3427730"/>
            <wp:effectExtent l="0" t="0" r="0" b="1270"/>
            <wp:docPr id="17151285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E846A" w14:textId="483EDF77" w:rsidR="00DD1214" w:rsidRPr="00123F8A" w:rsidRDefault="00DD1214" w:rsidP="00DD1214">
      <w:pPr>
        <w:tabs>
          <w:tab w:val="left" w:pos="1245"/>
        </w:tabs>
        <w:ind w:firstLine="0"/>
        <w:rPr>
          <w:sz w:val="40"/>
          <w:szCs w:val="40"/>
        </w:rPr>
      </w:pPr>
      <w:r w:rsidRPr="00123F8A">
        <w:rPr>
          <w:sz w:val="40"/>
          <w:szCs w:val="40"/>
        </w:rPr>
        <w:t>5. What is Flow chart? Create a flowchart to make addition of two numbers</w:t>
      </w:r>
    </w:p>
    <w:p w14:paraId="274A72FA" w14:textId="28B9AF45" w:rsidR="00DD1214" w:rsidRPr="00262946" w:rsidRDefault="00DD1214" w:rsidP="00DD1214">
      <w:pPr>
        <w:tabs>
          <w:tab w:val="left" w:pos="1245"/>
        </w:tabs>
        <w:ind w:firstLine="0"/>
        <w:rPr>
          <w:sz w:val="32"/>
          <w:szCs w:val="32"/>
        </w:rPr>
      </w:pPr>
      <w:r w:rsidRPr="00262946">
        <w:rPr>
          <w:sz w:val="32"/>
          <w:szCs w:val="32"/>
        </w:rPr>
        <w:sym w:font="Wingdings" w:char="F0E0"/>
      </w:r>
      <w:r w:rsidRPr="00262946">
        <w:rPr>
          <w:sz w:val="32"/>
          <w:szCs w:val="32"/>
        </w:rPr>
        <w:t xml:space="preserve"> A Flowchart is a type of diagram that represents a workflow of process. A step by step approach to solving a task.</w:t>
      </w:r>
    </w:p>
    <w:p w14:paraId="555C74D6" w14:textId="5BC59B74" w:rsidR="003E6EBB" w:rsidRPr="00262946" w:rsidRDefault="003E6EBB" w:rsidP="00DD1214">
      <w:pPr>
        <w:tabs>
          <w:tab w:val="left" w:pos="1245"/>
        </w:tabs>
        <w:ind w:firstLine="0"/>
        <w:rPr>
          <w:rFonts w:ascii="Times New Roman" w:hAnsi="Times New Roman" w:cs="Times New Roman"/>
          <w:sz w:val="32"/>
          <w:szCs w:val="32"/>
        </w:rPr>
      </w:pPr>
      <w:r w:rsidRPr="00262946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262946">
        <w:rPr>
          <w:rFonts w:ascii="Times New Roman" w:hAnsi="Times New Roman" w:cs="Times New Roman"/>
          <w:bCs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Flowcharts</w:t>
      </w:r>
      <w:r w:rsidRPr="00262946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 are nothing but the graphical representation of the data or the algorithm for a better understanding of the code visually.</w:t>
      </w:r>
    </w:p>
    <w:p w14:paraId="3B257D27" w14:textId="388159BD" w:rsidR="003E6EBB" w:rsidRPr="00262946" w:rsidRDefault="003E6EBB" w:rsidP="00DD1214">
      <w:pPr>
        <w:tabs>
          <w:tab w:val="left" w:pos="1245"/>
        </w:tabs>
        <w:ind w:firstLine="0"/>
        <w:rPr>
          <w:rFonts w:ascii="Times New Roman" w:hAnsi="Times New Roman" w:cs="Times New Roman"/>
          <w:sz w:val="32"/>
          <w:szCs w:val="32"/>
        </w:rPr>
      </w:pPr>
      <w:r w:rsidRPr="00262946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262946">
        <w:rPr>
          <w:rFonts w:ascii="Times New Roman" w:hAnsi="Times New Roman" w:cs="Times New Roman"/>
          <w:sz w:val="32"/>
          <w:szCs w:val="32"/>
        </w:rPr>
        <w:t xml:space="preserve">A </w:t>
      </w:r>
      <w:r w:rsidRPr="00262946">
        <w:rPr>
          <w:rFonts w:ascii="Times New Roman" w:hAnsi="Times New Roman" w:cs="Times New Roman"/>
          <w:color w:val="090909"/>
          <w:sz w:val="32"/>
          <w:szCs w:val="32"/>
          <w:shd w:val="clear" w:color="auto" w:fill="FFFFFF"/>
        </w:rPr>
        <w:t>flowchart is a picture of the separate steps of a process in sequential order. </w:t>
      </w:r>
    </w:p>
    <w:p w14:paraId="53957E2B" w14:textId="5351F720" w:rsidR="00DD1214" w:rsidRPr="00262946" w:rsidRDefault="00DD1214" w:rsidP="00DD1214">
      <w:pPr>
        <w:tabs>
          <w:tab w:val="left" w:pos="1245"/>
        </w:tabs>
        <w:ind w:firstLine="0"/>
        <w:rPr>
          <w:sz w:val="32"/>
          <w:szCs w:val="32"/>
        </w:rPr>
      </w:pPr>
      <w:r w:rsidRPr="00262946">
        <w:rPr>
          <w:sz w:val="32"/>
          <w:szCs w:val="32"/>
        </w:rPr>
        <w:sym w:font="Wingdings" w:char="F0E0"/>
      </w:r>
      <w:r w:rsidRPr="00262946">
        <w:rPr>
          <w:sz w:val="32"/>
          <w:szCs w:val="32"/>
        </w:rPr>
        <w:t xml:space="preserve">Explain to the </w:t>
      </w:r>
      <w:r w:rsidR="003967B9" w:rsidRPr="00262946">
        <w:rPr>
          <w:sz w:val="32"/>
          <w:szCs w:val="32"/>
        </w:rPr>
        <w:t>flowchart to addition two number:</w:t>
      </w:r>
    </w:p>
    <w:p w14:paraId="0A826B7B" w14:textId="2DA80102" w:rsidR="003967B9" w:rsidRPr="00DD1214" w:rsidRDefault="003967B9" w:rsidP="00DD1214">
      <w:pPr>
        <w:tabs>
          <w:tab w:val="left" w:pos="1245"/>
        </w:tabs>
        <w:ind w:firstLine="0"/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lastRenderedPageBreak/>
        <w:t xml:space="preserve">         </w:t>
      </w:r>
      <w:r w:rsidR="00D93448">
        <w:rPr>
          <w:noProof/>
          <w:sz w:val="36"/>
          <w:szCs w:val="36"/>
          <w:lang w:val="en-IN" w:eastAsia="en-IN"/>
        </w:rPr>
        <w:t xml:space="preserve">                      </w:t>
      </w:r>
      <w:r>
        <w:rPr>
          <w:noProof/>
          <w:sz w:val="36"/>
          <w:szCs w:val="36"/>
          <w:lang w:val="en-IN" w:eastAsia="en-IN"/>
        </w:rPr>
        <w:t xml:space="preserve">         </w:t>
      </w:r>
      <w:r w:rsidR="00D93448" w:rsidRPr="00D93448">
        <w:rPr>
          <w:noProof/>
          <w:sz w:val="36"/>
          <w:szCs w:val="36"/>
          <w:lang w:val="en-IN" w:eastAsia="en-IN"/>
        </w:rPr>
        <w:drawing>
          <wp:inline distT="0" distB="0" distL="0" distR="0" wp14:anchorId="6FDA1441" wp14:editId="1D59824D">
            <wp:extent cx="1820545" cy="5545455"/>
            <wp:effectExtent l="0" t="0" r="8255" b="0"/>
            <wp:docPr id="14" name="Picture 14" descr="C:\Users\MONA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A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554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65D2" w14:textId="77777777" w:rsidR="00D93448" w:rsidRDefault="00D93448" w:rsidP="003967B9">
      <w:pPr>
        <w:tabs>
          <w:tab w:val="left" w:pos="1245"/>
        </w:tabs>
        <w:ind w:firstLine="0"/>
        <w:rPr>
          <w:rFonts w:ascii="Times New Roman" w:hAnsi="Times New Roman" w:cs="Times New Roman"/>
          <w:sz w:val="40"/>
          <w:szCs w:val="40"/>
        </w:rPr>
      </w:pPr>
    </w:p>
    <w:p w14:paraId="7EBDF6B0" w14:textId="77777777" w:rsidR="00D93448" w:rsidRDefault="00D93448" w:rsidP="003967B9">
      <w:pPr>
        <w:tabs>
          <w:tab w:val="left" w:pos="1245"/>
        </w:tabs>
        <w:ind w:firstLine="0"/>
        <w:rPr>
          <w:rFonts w:ascii="Times New Roman" w:hAnsi="Times New Roman" w:cs="Times New Roman"/>
          <w:sz w:val="40"/>
          <w:szCs w:val="40"/>
        </w:rPr>
      </w:pPr>
    </w:p>
    <w:p w14:paraId="58ADB021" w14:textId="77777777" w:rsidR="00D93448" w:rsidRDefault="00D93448" w:rsidP="003967B9">
      <w:pPr>
        <w:tabs>
          <w:tab w:val="left" w:pos="1245"/>
        </w:tabs>
        <w:ind w:firstLine="0"/>
        <w:rPr>
          <w:rFonts w:ascii="Times New Roman" w:hAnsi="Times New Roman" w:cs="Times New Roman"/>
          <w:sz w:val="40"/>
          <w:szCs w:val="40"/>
        </w:rPr>
      </w:pPr>
    </w:p>
    <w:p w14:paraId="1A4AB4F0" w14:textId="77777777" w:rsidR="00D93448" w:rsidRDefault="00D93448" w:rsidP="003967B9">
      <w:pPr>
        <w:tabs>
          <w:tab w:val="left" w:pos="1245"/>
        </w:tabs>
        <w:ind w:firstLine="0"/>
        <w:rPr>
          <w:rFonts w:ascii="Times New Roman" w:hAnsi="Times New Roman" w:cs="Times New Roman"/>
          <w:sz w:val="40"/>
          <w:szCs w:val="40"/>
        </w:rPr>
      </w:pPr>
    </w:p>
    <w:p w14:paraId="36F307AB" w14:textId="7D698C61" w:rsidR="005232B9" w:rsidRPr="00123F8A" w:rsidRDefault="003967B9" w:rsidP="003967B9">
      <w:pPr>
        <w:tabs>
          <w:tab w:val="left" w:pos="1245"/>
        </w:tabs>
        <w:ind w:firstLine="0"/>
        <w:rPr>
          <w:rFonts w:ascii="Times New Roman" w:hAnsi="Times New Roman" w:cs="Times New Roman"/>
          <w:sz w:val="40"/>
          <w:szCs w:val="40"/>
        </w:rPr>
      </w:pPr>
      <w:r w:rsidRPr="00123F8A">
        <w:rPr>
          <w:rFonts w:ascii="Times New Roman" w:hAnsi="Times New Roman" w:cs="Times New Roman"/>
          <w:sz w:val="40"/>
          <w:szCs w:val="40"/>
        </w:rPr>
        <w:lastRenderedPageBreak/>
        <w:t>6. What is Use case Diagram? Create a use-case on bill payment on paytm.</w:t>
      </w:r>
    </w:p>
    <w:p w14:paraId="74A7CADE" w14:textId="659EB980" w:rsidR="005232B9" w:rsidRPr="00262946" w:rsidRDefault="003967B9" w:rsidP="002065E8">
      <w:pPr>
        <w:tabs>
          <w:tab w:val="left" w:pos="1245"/>
        </w:tabs>
        <w:ind w:firstLine="0"/>
        <w:rPr>
          <w:rFonts w:ascii="Times New Roman" w:hAnsi="Times New Roman" w:cs="Times New Roman"/>
          <w:sz w:val="32"/>
          <w:szCs w:val="32"/>
        </w:rPr>
      </w:pPr>
      <w:r w:rsidRPr="00262946">
        <w:rPr>
          <w:rFonts w:ascii="Times New Roman" w:hAnsi="Times New Roman" w:cs="Times New Roman"/>
          <w:sz w:val="32"/>
          <w:szCs w:val="32"/>
        </w:rPr>
        <w:sym w:font="Wingdings" w:char="F0E0"/>
      </w:r>
      <w:r w:rsidR="002065E8" w:rsidRPr="00262946">
        <w:rPr>
          <w:rFonts w:ascii="Times New Roman" w:hAnsi="Times New Roman" w:cs="Times New Roman"/>
          <w:color w:val="282C33"/>
          <w:sz w:val="32"/>
          <w:szCs w:val="32"/>
          <w:shd w:val="clear" w:color="auto" w:fill="FFFFFF"/>
        </w:rPr>
        <w:t>A use case diagram can summarize the details of your system's users and their interactions with the system.</w:t>
      </w:r>
    </w:p>
    <w:p w14:paraId="1CAA1459" w14:textId="1FE4D20D" w:rsidR="005D6C00" w:rsidRPr="00262946" w:rsidRDefault="002065E8" w:rsidP="004A619D">
      <w:pPr>
        <w:tabs>
          <w:tab w:val="left" w:pos="1245"/>
        </w:tabs>
        <w:ind w:firstLine="0"/>
        <w:rPr>
          <w:rFonts w:ascii="Times New Roman" w:hAnsi="Times New Roman" w:cs="Times New Roman"/>
          <w:sz w:val="32"/>
          <w:szCs w:val="32"/>
        </w:rPr>
      </w:pPr>
      <w:r w:rsidRPr="00262946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262946">
        <w:rPr>
          <w:rFonts w:ascii="Times New Roman" w:hAnsi="Times New Roman" w:cs="Times New Roman"/>
          <w:sz w:val="32"/>
          <w:szCs w:val="32"/>
        </w:rPr>
        <w:t>The use case is a sequence of actions performed by the actors.</w:t>
      </w:r>
    </w:p>
    <w:p w14:paraId="687F9E51" w14:textId="66FA4C66" w:rsidR="002065E8" w:rsidRPr="00262946" w:rsidRDefault="002065E8" w:rsidP="004A619D">
      <w:pPr>
        <w:tabs>
          <w:tab w:val="left" w:pos="1245"/>
        </w:tabs>
        <w:ind w:firstLine="0"/>
        <w:rPr>
          <w:rFonts w:ascii="Times New Roman" w:hAnsi="Times New Roman" w:cs="Times New Roman"/>
          <w:sz w:val="32"/>
          <w:szCs w:val="32"/>
        </w:rPr>
      </w:pPr>
      <w:r w:rsidRPr="00262946">
        <w:rPr>
          <w:rFonts w:ascii="Times New Roman" w:hAnsi="Times New Roman" w:cs="Times New Roman"/>
          <w:sz w:val="32"/>
          <w:szCs w:val="32"/>
        </w:rPr>
        <w:sym w:font="Wingdings" w:char="F0E0"/>
      </w:r>
      <w:r w:rsidR="00A12538" w:rsidRPr="00262946">
        <w:rPr>
          <w:rFonts w:ascii="Times New Roman" w:hAnsi="Times New Roman" w:cs="Times New Roman"/>
          <w:sz w:val="32"/>
          <w:szCs w:val="32"/>
        </w:rPr>
        <w:t>For e.g.</w:t>
      </w:r>
    </w:p>
    <w:p w14:paraId="471D6F56" w14:textId="7C821CA8" w:rsidR="002065E8" w:rsidRPr="00262946" w:rsidRDefault="002065E8" w:rsidP="004A619D">
      <w:pPr>
        <w:tabs>
          <w:tab w:val="left" w:pos="1245"/>
        </w:tabs>
        <w:ind w:firstLine="0"/>
        <w:rPr>
          <w:rFonts w:ascii="Times New Roman" w:hAnsi="Times New Roman" w:cs="Times New Roman"/>
          <w:sz w:val="32"/>
          <w:szCs w:val="32"/>
        </w:rPr>
      </w:pPr>
      <w:r w:rsidRPr="00262946">
        <w:rPr>
          <w:rFonts w:ascii="Times New Roman" w:hAnsi="Times New Roman" w:cs="Times New Roman"/>
          <w:sz w:val="32"/>
          <w:szCs w:val="32"/>
        </w:rPr>
        <w:t xml:space="preserve">  1. Purchase the product online.</w:t>
      </w:r>
    </w:p>
    <w:p w14:paraId="58E24BC8" w14:textId="2365BA73" w:rsidR="002065E8" w:rsidRPr="00262946" w:rsidRDefault="002065E8" w:rsidP="004A619D">
      <w:pPr>
        <w:tabs>
          <w:tab w:val="left" w:pos="1245"/>
        </w:tabs>
        <w:ind w:firstLine="0"/>
        <w:rPr>
          <w:rFonts w:ascii="Times New Roman" w:hAnsi="Times New Roman" w:cs="Times New Roman"/>
          <w:sz w:val="32"/>
          <w:szCs w:val="32"/>
        </w:rPr>
      </w:pPr>
      <w:r w:rsidRPr="00262946">
        <w:rPr>
          <w:rFonts w:ascii="Times New Roman" w:hAnsi="Times New Roman" w:cs="Times New Roman"/>
          <w:sz w:val="32"/>
          <w:szCs w:val="32"/>
        </w:rPr>
        <w:t xml:space="preserve">  2.</w:t>
      </w:r>
      <w:r w:rsidR="007D17C4" w:rsidRPr="00262946">
        <w:rPr>
          <w:rFonts w:ascii="Times New Roman" w:hAnsi="Times New Roman" w:cs="Times New Roman"/>
          <w:sz w:val="32"/>
          <w:szCs w:val="32"/>
        </w:rPr>
        <w:t xml:space="preserve"> </w:t>
      </w:r>
      <w:r w:rsidRPr="00262946">
        <w:rPr>
          <w:rFonts w:ascii="Times New Roman" w:hAnsi="Times New Roman" w:cs="Times New Roman"/>
          <w:sz w:val="32"/>
          <w:szCs w:val="32"/>
        </w:rPr>
        <w:t>Withdraw money from ATM</w:t>
      </w:r>
    </w:p>
    <w:p w14:paraId="4A3ACECC" w14:textId="691F127F" w:rsidR="007D17C4" w:rsidRPr="00262946" w:rsidRDefault="007D17C4" w:rsidP="004A619D">
      <w:pPr>
        <w:tabs>
          <w:tab w:val="left" w:pos="1245"/>
        </w:tabs>
        <w:ind w:firstLine="0"/>
        <w:rPr>
          <w:rFonts w:ascii="Times New Roman" w:hAnsi="Times New Roman" w:cs="Times New Roman"/>
          <w:sz w:val="32"/>
          <w:szCs w:val="32"/>
        </w:rPr>
      </w:pPr>
      <w:r w:rsidRPr="00262946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262946">
        <w:rPr>
          <w:rFonts w:ascii="Times New Roman" w:hAnsi="Times New Roman" w:cs="Times New Roman"/>
          <w:sz w:val="32"/>
          <w:szCs w:val="32"/>
        </w:rPr>
        <w:t>Explain the use case diagram on bill payment on paytm.</w:t>
      </w:r>
    </w:p>
    <w:p w14:paraId="68157172" w14:textId="699DA3F8" w:rsidR="007D17C4" w:rsidRDefault="007D17C4" w:rsidP="004A619D">
      <w:pPr>
        <w:tabs>
          <w:tab w:val="left" w:pos="1245"/>
        </w:tabs>
        <w:ind w:firstLine="0"/>
        <w:rPr>
          <w:sz w:val="36"/>
          <w:szCs w:val="36"/>
        </w:rPr>
      </w:pPr>
      <w:r w:rsidRPr="007D17C4"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086075BD" wp14:editId="63FAB103">
            <wp:extent cx="5943600" cy="6628938"/>
            <wp:effectExtent l="0" t="0" r="0" b="635"/>
            <wp:docPr id="2" name="Picture 2" descr="C:\Users\MONA\Downloads\Usecas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\Downloads\Usecase (1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D411" w14:textId="41796218" w:rsidR="002065E8" w:rsidRPr="004A619D" w:rsidRDefault="002065E8" w:rsidP="004A619D">
      <w:pPr>
        <w:tabs>
          <w:tab w:val="left" w:pos="1245"/>
        </w:tabs>
        <w:ind w:firstLine="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sectPr w:rsidR="002065E8" w:rsidRPr="004A619D" w:rsidSect="00442A45">
      <w:headerReference w:type="default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2240" w:h="15840"/>
      <w:pgMar w:top="1440" w:right="1440" w:bottom="1440" w:left="1440" w:header="720" w:footer="113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4991E" w14:textId="77777777" w:rsidR="001A4F9E" w:rsidRDefault="001A4F9E">
      <w:pPr>
        <w:spacing w:line="240" w:lineRule="auto"/>
      </w:pPr>
      <w:r>
        <w:separator/>
      </w:r>
    </w:p>
    <w:p w14:paraId="1472F0BD" w14:textId="77777777" w:rsidR="001A4F9E" w:rsidRDefault="001A4F9E"/>
  </w:endnote>
  <w:endnote w:type="continuationSeparator" w:id="0">
    <w:p w14:paraId="09994AE6" w14:textId="77777777" w:rsidR="001A4F9E" w:rsidRDefault="001A4F9E">
      <w:pPr>
        <w:spacing w:line="240" w:lineRule="auto"/>
      </w:pPr>
      <w:r>
        <w:continuationSeparator/>
      </w:r>
    </w:p>
    <w:p w14:paraId="58DB1067" w14:textId="77777777" w:rsidR="001A4F9E" w:rsidRDefault="001A4F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5A73D" w14:textId="07D3A3BD" w:rsidR="00D72F7F" w:rsidRDefault="00D72F7F">
    <w:pPr>
      <w:pStyle w:val="Footer"/>
    </w:pPr>
    <w:r>
      <w:t xml:space="preserve">CREATED BY KRISHA </w:t>
    </w:r>
  </w:p>
  <w:p w14:paraId="7A41E8A1" w14:textId="29117044" w:rsidR="00596324" w:rsidRPr="00A34886" w:rsidRDefault="00596324" w:rsidP="00A34886">
    <w:pPr>
      <w:pStyle w:val="Footer"/>
      <w:ind w:left="7200"/>
      <w:rPr>
        <w:sz w:val="28"/>
        <w:szCs w:val="28"/>
        <w:lang w:val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77E8D" w14:textId="6F8B3E0C" w:rsidR="00442A45" w:rsidRPr="00442A45" w:rsidRDefault="00442A45">
    <w:pPr>
      <w:pStyle w:val="Footer"/>
      <w:rPr>
        <w:b/>
        <w:color w:val="595959" w:themeColor="text1" w:themeTint="A6"/>
      </w:rPr>
    </w:pPr>
    <w:r w:rsidRPr="00442A45">
      <w:rPr>
        <w:b/>
        <w:color w:val="595959" w:themeColor="text1" w:themeTint="A6"/>
      </w:rPr>
      <w:t>CREATED BY KRISHA</w:t>
    </w:r>
  </w:p>
  <w:p w14:paraId="29EF10BC" w14:textId="77777777" w:rsidR="00D72F7F" w:rsidRDefault="00D72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4741A" w14:textId="77777777" w:rsidR="001A4F9E" w:rsidRDefault="001A4F9E">
      <w:pPr>
        <w:spacing w:line="240" w:lineRule="auto"/>
      </w:pPr>
      <w:r>
        <w:separator/>
      </w:r>
    </w:p>
    <w:p w14:paraId="4656D6D9" w14:textId="77777777" w:rsidR="001A4F9E" w:rsidRDefault="001A4F9E"/>
  </w:footnote>
  <w:footnote w:type="continuationSeparator" w:id="0">
    <w:p w14:paraId="34A83C57" w14:textId="77777777" w:rsidR="001A4F9E" w:rsidRDefault="001A4F9E">
      <w:pPr>
        <w:spacing w:line="240" w:lineRule="auto"/>
      </w:pPr>
      <w:r>
        <w:continuationSeparator/>
      </w:r>
    </w:p>
    <w:p w14:paraId="351FB25E" w14:textId="77777777" w:rsidR="001A4F9E" w:rsidRDefault="001A4F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F72EB" w14:textId="45516B1F" w:rsidR="0039424E" w:rsidRDefault="00D72F7F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874DFD" wp14:editId="64C7D8EC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7F811" w14:textId="77777777" w:rsidR="00D72F7F" w:rsidRDefault="00D72F7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262946">
                              <w:rPr>
                                <w:noProof/>
                                <w:color w:val="FFFFFF" w:themeColor="background1"/>
                              </w:rPr>
                              <w:t>11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874DFD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ddd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2F7F811" w14:textId="77777777" w:rsidR="00D72F7F" w:rsidRDefault="00D72F7F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262946">
                        <w:rPr>
                          <w:noProof/>
                          <w:color w:val="FFFFFF" w:themeColor="background1"/>
                        </w:rPr>
                        <w:t>11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D76A7" w14:textId="038EF290" w:rsidR="00596324" w:rsidRPr="00D72F7F" w:rsidRDefault="00D72F7F" w:rsidP="00596324">
    <w:pPr>
      <w:pStyle w:val="Header"/>
      <w:rPr>
        <w:b/>
        <w:sz w:val="40"/>
        <w:szCs w:val="40"/>
        <w:lang w:val="en-IN"/>
      </w:rPr>
    </w:pPr>
    <w:r>
      <w:rPr>
        <w:sz w:val="40"/>
        <w:szCs w:val="40"/>
      </w:rPr>
      <w:t xml:space="preserve">                  </w:t>
    </w:r>
    <w:r w:rsidRPr="00D72F7F">
      <w:rPr>
        <w:sz w:val="40"/>
        <w:szCs w:val="40"/>
      </w:rPr>
      <w:t xml:space="preserve"> SE – Overview of IT Industry </w:t>
    </w:r>
    <w:r w:rsidRPr="00D72F7F">
      <w:rPr>
        <w:b/>
        <w:caps/>
        <w:noProof/>
        <w:color w:val="808080" w:themeColor="background1" w:themeShade="80"/>
        <w:sz w:val="40"/>
        <w:szCs w:val="40"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9647197" wp14:editId="3D665EA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0" name="Text Box 10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AB139" w14:textId="77777777" w:rsidR="00D72F7F" w:rsidRDefault="00D72F7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262946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647197" id="Group 4" o:spid="_x0000_s1032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">
              <v:group id="Group 5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7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" fillcolor="white [3212]" stroked="f" strokeweight="1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" path="m,l1462822,,910372,376306,,1014481,,xe" fillcolor="#ddd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9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" filled="f" stroked="f" strokeweight=".5pt">
                <v:textbox inset=",7.2pt,,7.2pt">
                  <w:txbxContent>
                    <w:p w14:paraId="22EAB139" w14:textId="77777777" w:rsidR="00D72F7F" w:rsidRDefault="00D72F7F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262946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260E1A"/>
    <w:multiLevelType w:val="hybridMultilevel"/>
    <w:tmpl w:val="41B8BAD2"/>
    <w:lvl w:ilvl="0" w:tplc="4CD29484">
      <w:start w:val="3"/>
      <w:numFmt w:val="bullet"/>
      <w:lvlText w:val=""/>
      <w:lvlJc w:val="left"/>
      <w:pPr>
        <w:ind w:left="804" w:hanging="444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366BEF"/>
    <w:multiLevelType w:val="multilevel"/>
    <w:tmpl w:val="DD08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3929D6"/>
    <w:multiLevelType w:val="multilevel"/>
    <w:tmpl w:val="890C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F41C3B"/>
    <w:multiLevelType w:val="hybridMultilevel"/>
    <w:tmpl w:val="04440218"/>
    <w:lvl w:ilvl="0" w:tplc="D9508E2E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F4D31"/>
    <w:multiLevelType w:val="multilevel"/>
    <w:tmpl w:val="4A0E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C27B9"/>
    <w:multiLevelType w:val="hybridMultilevel"/>
    <w:tmpl w:val="59163C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7244C0"/>
    <w:multiLevelType w:val="hybridMultilevel"/>
    <w:tmpl w:val="5DC82A7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78124C"/>
    <w:multiLevelType w:val="hybridMultilevel"/>
    <w:tmpl w:val="5E9056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F3AA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5241AA3"/>
    <w:multiLevelType w:val="multilevel"/>
    <w:tmpl w:val="3D6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9A61DA"/>
    <w:multiLevelType w:val="multilevel"/>
    <w:tmpl w:val="8CBC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B22C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CA53B9"/>
    <w:multiLevelType w:val="multilevel"/>
    <w:tmpl w:val="41F0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470ACD"/>
    <w:multiLevelType w:val="hybridMultilevel"/>
    <w:tmpl w:val="2AE4D90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1629336">
    <w:abstractNumId w:val="9"/>
  </w:num>
  <w:num w:numId="2" w16cid:durableId="1187325550">
    <w:abstractNumId w:val="7"/>
  </w:num>
  <w:num w:numId="3" w16cid:durableId="912355851">
    <w:abstractNumId w:val="6"/>
  </w:num>
  <w:num w:numId="4" w16cid:durableId="1651903373">
    <w:abstractNumId w:val="5"/>
  </w:num>
  <w:num w:numId="5" w16cid:durableId="398291233">
    <w:abstractNumId w:val="4"/>
  </w:num>
  <w:num w:numId="6" w16cid:durableId="1568110824">
    <w:abstractNumId w:val="8"/>
  </w:num>
  <w:num w:numId="7" w16cid:durableId="908540256">
    <w:abstractNumId w:val="3"/>
  </w:num>
  <w:num w:numId="8" w16cid:durableId="637492510">
    <w:abstractNumId w:val="2"/>
  </w:num>
  <w:num w:numId="9" w16cid:durableId="1371569828">
    <w:abstractNumId w:val="1"/>
  </w:num>
  <w:num w:numId="10" w16cid:durableId="1856650168">
    <w:abstractNumId w:val="0"/>
  </w:num>
  <w:num w:numId="11" w16cid:durableId="1329678274">
    <w:abstractNumId w:val="9"/>
    <w:lvlOverride w:ilvl="0">
      <w:startOverride w:val="1"/>
    </w:lvlOverride>
  </w:num>
  <w:num w:numId="12" w16cid:durableId="692075153">
    <w:abstractNumId w:val="25"/>
  </w:num>
  <w:num w:numId="13" w16cid:durableId="1758595231">
    <w:abstractNumId w:val="20"/>
  </w:num>
  <w:num w:numId="14" w16cid:durableId="921138936">
    <w:abstractNumId w:val="19"/>
  </w:num>
  <w:num w:numId="15" w16cid:durableId="1750881424">
    <w:abstractNumId w:val="24"/>
  </w:num>
  <w:num w:numId="16" w16cid:durableId="296648113">
    <w:abstractNumId w:val="18"/>
  </w:num>
  <w:num w:numId="17" w16cid:durableId="1719822232">
    <w:abstractNumId w:val="23"/>
  </w:num>
  <w:num w:numId="18" w16cid:durableId="1980188656">
    <w:abstractNumId w:val="16"/>
  </w:num>
  <w:num w:numId="19" w16cid:durableId="375397693">
    <w:abstractNumId w:val="17"/>
  </w:num>
  <w:num w:numId="20" w16cid:durableId="933242562">
    <w:abstractNumId w:val="27"/>
  </w:num>
  <w:num w:numId="21" w16cid:durableId="712114624">
    <w:abstractNumId w:val="13"/>
  </w:num>
  <w:num w:numId="22" w16cid:durableId="2037584086">
    <w:abstractNumId w:val="10"/>
  </w:num>
  <w:num w:numId="23" w16cid:durableId="734012386">
    <w:abstractNumId w:val="11"/>
  </w:num>
  <w:num w:numId="24" w16cid:durableId="931742880">
    <w:abstractNumId w:val="26"/>
  </w:num>
  <w:num w:numId="25" w16cid:durableId="996804988">
    <w:abstractNumId w:val="21"/>
  </w:num>
  <w:num w:numId="26" w16cid:durableId="2000189247">
    <w:abstractNumId w:val="22"/>
  </w:num>
  <w:num w:numId="27" w16cid:durableId="351343502">
    <w:abstractNumId w:val="14"/>
  </w:num>
  <w:num w:numId="28" w16cid:durableId="626090140">
    <w:abstractNumId w:val="12"/>
  </w:num>
  <w:num w:numId="29" w16cid:durableId="10008126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DA9"/>
    <w:rsid w:val="00004244"/>
    <w:rsid w:val="00074D9D"/>
    <w:rsid w:val="000D3F41"/>
    <w:rsid w:val="000E1115"/>
    <w:rsid w:val="001004D2"/>
    <w:rsid w:val="00103CD1"/>
    <w:rsid w:val="00123F8A"/>
    <w:rsid w:val="00157EE0"/>
    <w:rsid w:val="00160A60"/>
    <w:rsid w:val="001A48CF"/>
    <w:rsid w:val="001A4F9E"/>
    <w:rsid w:val="002065E8"/>
    <w:rsid w:val="00254FE5"/>
    <w:rsid w:val="00262946"/>
    <w:rsid w:val="00293659"/>
    <w:rsid w:val="00344773"/>
    <w:rsid w:val="00355DCA"/>
    <w:rsid w:val="0039045A"/>
    <w:rsid w:val="0039424E"/>
    <w:rsid w:val="003967B9"/>
    <w:rsid w:val="003E6EBB"/>
    <w:rsid w:val="003F0731"/>
    <w:rsid w:val="00413A61"/>
    <w:rsid w:val="00442A45"/>
    <w:rsid w:val="004A619D"/>
    <w:rsid w:val="004B2DC2"/>
    <w:rsid w:val="004B456D"/>
    <w:rsid w:val="005232B9"/>
    <w:rsid w:val="00523E8C"/>
    <w:rsid w:val="005447E0"/>
    <w:rsid w:val="00551A02"/>
    <w:rsid w:val="005534FA"/>
    <w:rsid w:val="00596324"/>
    <w:rsid w:val="005A57B7"/>
    <w:rsid w:val="005B381B"/>
    <w:rsid w:val="005D3A03"/>
    <w:rsid w:val="005D6C00"/>
    <w:rsid w:val="00617854"/>
    <w:rsid w:val="00640F33"/>
    <w:rsid w:val="00642DA9"/>
    <w:rsid w:val="006920EF"/>
    <w:rsid w:val="006C6702"/>
    <w:rsid w:val="0076002D"/>
    <w:rsid w:val="00775EA7"/>
    <w:rsid w:val="007D17C4"/>
    <w:rsid w:val="007D388D"/>
    <w:rsid w:val="008002C0"/>
    <w:rsid w:val="0088549B"/>
    <w:rsid w:val="008A152E"/>
    <w:rsid w:val="008C5323"/>
    <w:rsid w:val="00916E5D"/>
    <w:rsid w:val="009A6A3B"/>
    <w:rsid w:val="00A12538"/>
    <w:rsid w:val="00A209A9"/>
    <w:rsid w:val="00A34886"/>
    <w:rsid w:val="00A57510"/>
    <w:rsid w:val="00B500B0"/>
    <w:rsid w:val="00B823AA"/>
    <w:rsid w:val="00B9135C"/>
    <w:rsid w:val="00BA45DB"/>
    <w:rsid w:val="00BC7F81"/>
    <w:rsid w:val="00BF4184"/>
    <w:rsid w:val="00C0601E"/>
    <w:rsid w:val="00C31D30"/>
    <w:rsid w:val="00C37213"/>
    <w:rsid w:val="00C613C3"/>
    <w:rsid w:val="00CB652A"/>
    <w:rsid w:val="00CD6E39"/>
    <w:rsid w:val="00CF6E91"/>
    <w:rsid w:val="00D72F7F"/>
    <w:rsid w:val="00D85B68"/>
    <w:rsid w:val="00D93448"/>
    <w:rsid w:val="00DD04A2"/>
    <w:rsid w:val="00DD1214"/>
    <w:rsid w:val="00E32D90"/>
    <w:rsid w:val="00E56C6A"/>
    <w:rsid w:val="00E6004D"/>
    <w:rsid w:val="00E81978"/>
    <w:rsid w:val="00EA3501"/>
    <w:rsid w:val="00EA7A90"/>
    <w:rsid w:val="00EC79B4"/>
    <w:rsid w:val="00F0750D"/>
    <w:rsid w:val="00F379B7"/>
    <w:rsid w:val="00F525FA"/>
    <w:rsid w:val="00FD5AC4"/>
    <w:rsid w:val="00FF2002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3A9CB"/>
  <w15:chartTrackingRefBased/>
  <w15:docId w15:val="{77EDE321-9FE4-4A30-887F-51967C76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8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0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5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9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2083">
          <w:marLeft w:val="0"/>
          <w:marRight w:val="5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9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A\AppData\Roaming\Microsoft\Templates\Professional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8E85C24-ED8E-421C-81B6-6DD8E8A20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TotalTime>908</TotalTime>
  <Pages>11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SE [SOFTWARE ENGINEERING]</vt:lpstr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SE [SOFTWARE ENGINEERING]</dc:title>
  <dc:subject/>
  <dc:creator>KRISHA</dc:creator>
  <cp:keywords/>
  <dc:description/>
  <cp:lastModifiedBy>krishapatel2430@outlook.com</cp:lastModifiedBy>
  <cp:revision>11</cp:revision>
  <dcterms:created xsi:type="dcterms:W3CDTF">2024-10-14T16:14:00Z</dcterms:created>
  <dcterms:modified xsi:type="dcterms:W3CDTF">2024-12-06T12:35:00Z</dcterms:modified>
</cp:coreProperties>
</file>